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6E4FA" w14:textId="20FDF679" w:rsidR="00D21691" w:rsidRDefault="00317E47" w:rsidP="00C30076">
      <w:pPr>
        <w:pStyle w:val="Heading1"/>
        <w:spacing w:before="0" w:after="120"/>
        <w:jc w:val="center"/>
      </w:pPr>
      <w:r>
        <w:t>Hotel</w:t>
      </w:r>
    </w:p>
    <w:p w14:paraId="5BCB0856" w14:textId="2D80FC8D"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1F4DC0">
        <w:t>Book a Room</w:t>
      </w:r>
    </w:p>
    <w:p w14:paraId="170BA9F4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14:paraId="3583BFE5" w14:textId="16884970" w:rsidR="00C30076" w:rsidRDefault="00C30076" w:rsidP="00C30076">
      <w:pPr>
        <w:pStyle w:val="ListParagraph"/>
        <w:ind w:left="1080"/>
      </w:pPr>
      <w:r>
        <w:t xml:space="preserve">When </w:t>
      </w:r>
      <w:r w:rsidR="007B641E">
        <w:t>a customer</w:t>
      </w:r>
    </w:p>
    <w:p w14:paraId="1A658E42" w14:textId="3F18D1C6" w:rsidR="00C30076" w:rsidRDefault="00C30076" w:rsidP="00C30076">
      <w:pPr>
        <w:pStyle w:val="ListParagraph"/>
        <w:ind w:left="1080"/>
      </w:pPr>
      <w:r>
        <w:t xml:space="preserve">Wants to </w:t>
      </w:r>
      <w:r w:rsidR="007B641E">
        <w:t>stay at the hotel</w:t>
      </w:r>
      <w:r>
        <w:t xml:space="preserve"> they </w:t>
      </w:r>
      <w:r w:rsidR="007B641E">
        <w:t>book a room</w:t>
      </w:r>
    </w:p>
    <w:p w14:paraId="450F3A31" w14:textId="59BF94AE" w:rsidR="00C30076" w:rsidRDefault="00C30076" w:rsidP="00C30076">
      <w:pPr>
        <w:pStyle w:val="ListParagraph"/>
        <w:ind w:left="1080"/>
      </w:pPr>
      <w:r>
        <w:t xml:space="preserve">So that </w:t>
      </w:r>
      <w:r w:rsidR="007B641E">
        <w:t>they can check in when they arrive</w:t>
      </w:r>
    </w:p>
    <w:p w14:paraId="743836D3" w14:textId="77777777" w:rsidR="00C30076" w:rsidRDefault="00C30076" w:rsidP="00C30076">
      <w:pPr>
        <w:pStyle w:val="ListParagraph"/>
        <w:ind w:left="1080"/>
      </w:pPr>
    </w:p>
    <w:p w14:paraId="2B9C325E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14:paraId="4C53FB00" w14:textId="4C04AE59" w:rsidR="00C30076" w:rsidRDefault="00317E47" w:rsidP="00C30076">
      <w:pPr>
        <w:pStyle w:val="ListParagraph"/>
        <w:ind w:left="1080"/>
      </w:pPr>
      <w:r>
        <w:t>Customer</w:t>
      </w:r>
    </w:p>
    <w:p w14:paraId="4CD11161" w14:textId="77777777" w:rsidR="00C30076" w:rsidRDefault="00C30076" w:rsidP="00C30076">
      <w:pPr>
        <w:pStyle w:val="ListParagraph"/>
        <w:ind w:left="1080"/>
      </w:pPr>
    </w:p>
    <w:p w14:paraId="0B94A30A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14:paraId="603F6037" w14:textId="7519F0CA" w:rsidR="00C30076" w:rsidRDefault="00317E47" w:rsidP="00C30076">
      <w:pPr>
        <w:pStyle w:val="ListParagraph"/>
        <w:numPr>
          <w:ilvl w:val="1"/>
          <w:numId w:val="3"/>
        </w:numPr>
      </w:pPr>
      <w:r>
        <w:t xml:space="preserve">The </w:t>
      </w:r>
      <w:r w:rsidR="002B26BD">
        <w:t>main menu is displayed</w:t>
      </w:r>
    </w:p>
    <w:p w14:paraId="7A5B16E9" w14:textId="77777777" w:rsidR="00C30076" w:rsidRDefault="00C30076" w:rsidP="00C30076">
      <w:pPr>
        <w:pStyle w:val="ListParagraph"/>
        <w:ind w:left="1080"/>
      </w:pPr>
    </w:p>
    <w:p w14:paraId="138AEF4B" w14:textId="3D1785C6"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Flow</w:t>
      </w:r>
    </w:p>
    <w:p w14:paraId="540AD375" w14:textId="524DF351" w:rsidR="00F31445" w:rsidRDefault="00F31445" w:rsidP="00F31445">
      <w:pPr>
        <w:pStyle w:val="ListParagraph"/>
        <w:ind w:left="360"/>
      </w:pPr>
      <w:r>
        <w:t xml:space="preserve">The use case begins when </w:t>
      </w:r>
      <w:r w:rsidR="002B26BD">
        <w:t>customer selects book room option on the main menu.</w:t>
      </w:r>
    </w:p>
    <w:p w14:paraId="137C4518" w14:textId="77777777" w:rsidR="001F4DC0" w:rsidRPr="00C30076" w:rsidRDefault="001F4DC0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8"/>
        <w:gridCol w:w="3344"/>
        <w:gridCol w:w="2444"/>
      </w:tblGrid>
      <w:tr w:rsidR="00FE1F9C" w14:paraId="156060CC" w14:textId="4DB929B1" w:rsidTr="002764B2">
        <w:tc>
          <w:tcPr>
            <w:tcW w:w="3228" w:type="dxa"/>
          </w:tcPr>
          <w:p w14:paraId="3E5F06B9" w14:textId="77777777" w:rsidR="00FE1F9C" w:rsidRDefault="00FE1F9C" w:rsidP="002764B2">
            <w:pPr>
              <w:pStyle w:val="ListParagraph"/>
              <w:spacing w:line="360" w:lineRule="auto"/>
              <w:ind w:left="0"/>
              <w:jc w:val="center"/>
            </w:pPr>
            <w:r>
              <w:t>Actor</w:t>
            </w:r>
          </w:p>
        </w:tc>
        <w:tc>
          <w:tcPr>
            <w:tcW w:w="3344" w:type="dxa"/>
          </w:tcPr>
          <w:p w14:paraId="5E91AB2A" w14:textId="77777777" w:rsidR="00FE1F9C" w:rsidRDefault="00FE1F9C" w:rsidP="00FD3AFD">
            <w:pPr>
              <w:pStyle w:val="ListParagraph"/>
              <w:spacing w:line="360" w:lineRule="auto"/>
              <w:ind w:left="0"/>
              <w:jc w:val="center"/>
            </w:pPr>
            <w:r>
              <w:t>System</w:t>
            </w:r>
          </w:p>
        </w:tc>
        <w:tc>
          <w:tcPr>
            <w:tcW w:w="2444" w:type="dxa"/>
          </w:tcPr>
          <w:p w14:paraId="53814224" w14:textId="0380851C" w:rsidR="00FE1F9C" w:rsidRDefault="00CB7A0E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Pass/Fail</w:t>
            </w:r>
          </w:p>
        </w:tc>
      </w:tr>
      <w:tr w:rsidR="001F4DC0" w14:paraId="25C1A08F" w14:textId="77777777" w:rsidTr="002764B2">
        <w:tc>
          <w:tcPr>
            <w:tcW w:w="3228" w:type="dxa"/>
          </w:tcPr>
          <w:p w14:paraId="502CD585" w14:textId="77777777" w:rsidR="001F4DC0" w:rsidRDefault="001F4DC0" w:rsidP="00FD3AFD">
            <w:pPr>
              <w:pStyle w:val="ListParagraph"/>
              <w:spacing w:line="360" w:lineRule="auto"/>
              <w:ind w:left="0"/>
            </w:pPr>
          </w:p>
        </w:tc>
        <w:tc>
          <w:tcPr>
            <w:tcW w:w="3344" w:type="dxa"/>
          </w:tcPr>
          <w:p w14:paraId="63083E35" w14:textId="23045CC3" w:rsidR="001F4DC0" w:rsidRDefault="001F4DC0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Display the menu</w:t>
            </w:r>
          </w:p>
        </w:tc>
        <w:tc>
          <w:tcPr>
            <w:tcW w:w="2444" w:type="dxa"/>
          </w:tcPr>
          <w:p w14:paraId="4E4770DD" w14:textId="397C06BB" w:rsidR="001F4DC0" w:rsidRDefault="001F4DC0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1F4DC0" w14:paraId="06F69B3C" w14:textId="77777777" w:rsidTr="002764B2">
        <w:tc>
          <w:tcPr>
            <w:tcW w:w="3228" w:type="dxa"/>
          </w:tcPr>
          <w:p w14:paraId="549E788E" w14:textId="77777777" w:rsidR="001F4DC0" w:rsidRDefault="001F4DC0" w:rsidP="00FD3AFD">
            <w:pPr>
              <w:pStyle w:val="ListParagraph"/>
              <w:spacing w:line="360" w:lineRule="auto"/>
              <w:ind w:left="0"/>
            </w:pPr>
          </w:p>
        </w:tc>
        <w:tc>
          <w:tcPr>
            <w:tcW w:w="3344" w:type="dxa"/>
          </w:tcPr>
          <w:p w14:paraId="5E83CC15" w14:textId="7B451A0E" w:rsidR="001F4DC0" w:rsidRDefault="001F4DC0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Ask for phone number</w:t>
            </w:r>
          </w:p>
        </w:tc>
        <w:tc>
          <w:tcPr>
            <w:tcW w:w="2444" w:type="dxa"/>
          </w:tcPr>
          <w:p w14:paraId="01391C12" w14:textId="7F3D1C20" w:rsidR="001F4DC0" w:rsidRDefault="001F4DC0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1F4DC0" w14:paraId="1FC22BCF" w14:textId="77777777" w:rsidTr="002764B2">
        <w:tc>
          <w:tcPr>
            <w:tcW w:w="3228" w:type="dxa"/>
          </w:tcPr>
          <w:p w14:paraId="755FA8A1" w14:textId="1CA85F4A" w:rsidR="001F4DC0" w:rsidRDefault="001F4DC0" w:rsidP="00FD3AFD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Enter the phone number</w:t>
            </w:r>
          </w:p>
        </w:tc>
        <w:tc>
          <w:tcPr>
            <w:tcW w:w="3344" w:type="dxa"/>
          </w:tcPr>
          <w:p w14:paraId="71D51A60" w14:textId="5AE2D103" w:rsidR="001F4DC0" w:rsidRDefault="001F4DC0" w:rsidP="002764B2">
            <w:pPr>
              <w:pStyle w:val="ListParagraph"/>
              <w:spacing w:line="360" w:lineRule="auto"/>
              <w:ind w:left="0"/>
            </w:pPr>
          </w:p>
        </w:tc>
        <w:tc>
          <w:tcPr>
            <w:tcW w:w="2444" w:type="dxa"/>
          </w:tcPr>
          <w:p w14:paraId="1761D8AD" w14:textId="4871EF4D" w:rsidR="001F4DC0" w:rsidRDefault="001F4DC0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1F4DC0" w14:paraId="116A4098" w14:textId="77777777" w:rsidTr="002764B2">
        <w:tc>
          <w:tcPr>
            <w:tcW w:w="3228" w:type="dxa"/>
          </w:tcPr>
          <w:p w14:paraId="5CD12B45" w14:textId="77777777" w:rsidR="001F4DC0" w:rsidRDefault="001F4DC0" w:rsidP="00FD3AFD">
            <w:pPr>
              <w:pStyle w:val="ListParagraph"/>
              <w:spacing w:line="360" w:lineRule="auto"/>
              <w:ind w:left="0"/>
            </w:pPr>
          </w:p>
        </w:tc>
        <w:tc>
          <w:tcPr>
            <w:tcW w:w="3344" w:type="dxa"/>
          </w:tcPr>
          <w:p w14:paraId="5F75CB68" w14:textId="26753AA3" w:rsidR="001F4DC0" w:rsidRDefault="001F4DC0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Ask for Name</w:t>
            </w:r>
          </w:p>
        </w:tc>
        <w:tc>
          <w:tcPr>
            <w:tcW w:w="2444" w:type="dxa"/>
          </w:tcPr>
          <w:p w14:paraId="450950B6" w14:textId="55F646C5" w:rsidR="001F4DC0" w:rsidRDefault="001F4DC0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1F4DC0" w14:paraId="5EFD24BA" w14:textId="77777777" w:rsidTr="002764B2">
        <w:tc>
          <w:tcPr>
            <w:tcW w:w="3228" w:type="dxa"/>
          </w:tcPr>
          <w:p w14:paraId="41EBCCA2" w14:textId="071E0DED" w:rsidR="001F4DC0" w:rsidRDefault="001F4DC0" w:rsidP="00FD3AFD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Enter the name</w:t>
            </w:r>
          </w:p>
        </w:tc>
        <w:tc>
          <w:tcPr>
            <w:tcW w:w="3344" w:type="dxa"/>
          </w:tcPr>
          <w:p w14:paraId="0E164C0E" w14:textId="77777777" w:rsidR="001F4DC0" w:rsidRDefault="001F4DC0" w:rsidP="002764B2">
            <w:pPr>
              <w:pStyle w:val="ListParagraph"/>
              <w:spacing w:line="360" w:lineRule="auto"/>
              <w:ind w:left="0"/>
            </w:pPr>
          </w:p>
        </w:tc>
        <w:tc>
          <w:tcPr>
            <w:tcW w:w="2444" w:type="dxa"/>
          </w:tcPr>
          <w:p w14:paraId="08708078" w14:textId="6405DFB0" w:rsidR="001F4DC0" w:rsidRDefault="001F4DC0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1F4DC0" w14:paraId="3AC8607F" w14:textId="77777777" w:rsidTr="002764B2">
        <w:tc>
          <w:tcPr>
            <w:tcW w:w="3228" w:type="dxa"/>
          </w:tcPr>
          <w:p w14:paraId="1383E17A" w14:textId="77777777" w:rsidR="001F4DC0" w:rsidRDefault="001F4DC0" w:rsidP="00FD3AFD">
            <w:pPr>
              <w:pStyle w:val="ListParagraph"/>
              <w:spacing w:line="360" w:lineRule="auto"/>
              <w:ind w:left="0"/>
            </w:pPr>
          </w:p>
        </w:tc>
        <w:tc>
          <w:tcPr>
            <w:tcW w:w="3344" w:type="dxa"/>
          </w:tcPr>
          <w:p w14:paraId="456DAF94" w14:textId="0EDD2F4F" w:rsidR="001F4DC0" w:rsidRDefault="001F4DC0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Ask for address</w:t>
            </w:r>
          </w:p>
        </w:tc>
        <w:tc>
          <w:tcPr>
            <w:tcW w:w="2444" w:type="dxa"/>
          </w:tcPr>
          <w:p w14:paraId="1BF5ABB1" w14:textId="506340E6" w:rsidR="001F4DC0" w:rsidRDefault="001F4DC0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1F4DC0" w14:paraId="759371CF" w14:textId="77777777" w:rsidTr="002764B2">
        <w:tc>
          <w:tcPr>
            <w:tcW w:w="3228" w:type="dxa"/>
          </w:tcPr>
          <w:p w14:paraId="08B3812C" w14:textId="39140B97" w:rsidR="001F4DC0" w:rsidRDefault="001F4DC0" w:rsidP="00FD3AFD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Enter the address</w:t>
            </w:r>
          </w:p>
        </w:tc>
        <w:tc>
          <w:tcPr>
            <w:tcW w:w="3344" w:type="dxa"/>
          </w:tcPr>
          <w:p w14:paraId="696F3499" w14:textId="77777777" w:rsidR="001F4DC0" w:rsidRDefault="001F4DC0" w:rsidP="002764B2">
            <w:pPr>
              <w:pStyle w:val="ListParagraph"/>
              <w:spacing w:line="360" w:lineRule="auto"/>
              <w:ind w:left="0"/>
            </w:pPr>
          </w:p>
        </w:tc>
        <w:tc>
          <w:tcPr>
            <w:tcW w:w="2444" w:type="dxa"/>
          </w:tcPr>
          <w:p w14:paraId="6A41B396" w14:textId="0ABD88DB" w:rsidR="001F4DC0" w:rsidRDefault="001F4DC0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BD78A9" w14:paraId="59BF2D64" w14:textId="77777777" w:rsidTr="002764B2">
        <w:tc>
          <w:tcPr>
            <w:tcW w:w="3228" w:type="dxa"/>
          </w:tcPr>
          <w:p w14:paraId="7EFC21D1" w14:textId="77777777" w:rsidR="00BD78A9" w:rsidRDefault="00BD78A9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29AA5C3E" w14:textId="6DB345CC" w:rsidR="00BD78A9" w:rsidRDefault="00B752E7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Display entered details</w:t>
            </w:r>
          </w:p>
        </w:tc>
        <w:tc>
          <w:tcPr>
            <w:tcW w:w="2444" w:type="dxa"/>
          </w:tcPr>
          <w:p w14:paraId="07A1802F" w14:textId="014444E0" w:rsidR="00BD78A9" w:rsidRDefault="00B752E7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EF44E1" w14:paraId="51A94DE5" w14:textId="77777777" w:rsidTr="002764B2">
        <w:tc>
          <w:tcPr>
            <w:tcW w:w="3228" w:type="dxa"/>
          </w:tcPr>
          <w:p w14:paraId="3AC0825B" w14:textId="77777777" w:rsidR="00EF44E1" w:rsidRDefault="00EF44E1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0655B69A" w14:textId="22BC344B" w:rsidR="00EF44E1" w:rsidRDefault="002764B2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Ask for the room selection</w:t>
            </w:r>
          </w:p>
        </w:tc>
        <w:tc>
          <w:tcPr>
            <w:tcW w:w="2444" w:type="dxa"/>
          </w:tcPr>
          <w:p w14:paraId="214AE7BF" w14:textId="4D2C5566" w:rsidR="00EF44E1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EF44E1" w14:paraId="59840127" w14:textId="77777777" w:rsidTr="002764B2">
        <w:tc>
          <w:tcPr>
            <w:tcW w:w="3228" w:type="dxa"/>
          </w:tcPr>
          <w:p w14:paraId="4FF7C417" w14:textId="4A10699A" w:rsidR="00EF44E1" w:rsidRDefault="002764B2" w:rsidP="00FD3AFD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Select the room</w:t>
            </w:r>
          </w:p>
        </w:tc>
        <w:tc>
          <w:tcPr>
            <w:tcW w:w="3344" w:type="dxa"/>
          </w:tcPr>
          <w:p w14:paraId="6F2A7494" w14:textId="77777777" w:rsidR="00EF44E1" w:rsidRDefault="00EF44E1" w:rsidP="002764B2">
            <w:pPr>
              <w:pStyle w:val="ListParagraph"/>
              <w:spacing w:line="360" w:lineRule="auto"/>
              <w:ind w:left="0"/>
            </w:pPr>
          </w:p>
        </w:tc>
        <w:tc>
          <w:tcPr>
            <w:tcW w:w="2444" w:type="dxa"/>
          </w:tcPr>
          <w:p w14:paraId="4AC743E2" w14:textId="69ADF15B" w:rsidR="00EF44E1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5C8717ED" w14:textId="77777777" w:rsidTr="002764B2">
        <w:tc>
          <w:tcPr>
            <w:tcW w:w="3228" w:type="dxa"/>
          </w:tcPr>
          <w:p w14:paraId="5C5226E6" w14:textId="77777777" w:rsidR="002764B2" w:rsidRDefault="002764B2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56AB27C9" w14:textId="6ACA3234" w:rsidR="002764B2" w:rsidRDefault="002764B2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Ask for no of occupants</w:t>
            </w:r>
          </w:p>
        </w:tc>
        <w:tc>
          <w:tcPr>
            <w:tcW w:w="2444" w:type="dxa"/>
          </w:tcPr>
          <w:p w14:paraId="7F2228E0" w14:textId="7F02251B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27A5D665" w14:textId="77777777" w:rsidTr="002764B2">
        <w:tc>
          <w:tcPr>
            <w:tcW w:w="3228" w:type="dxa"/>
          </w:tcPr>
          <w:p w14:paraId="53E48A9C" w14:textId="67774764" w:rsidR="002764B2" w:rsidRDefault="002764B2" w:rsidP="00FD3AFD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Enter the occupants</w:t>
            </w:r>
          </w:p>
        </w:tc>
        <w:tc>
          <w:tcPr>
            <w:tcW w:w="3344" w:type="dxa"/>
          </w:tcPr>
          <w:p w14:paraId="01A66A74" w14:textId="77777777" w:rsidR="002764B2" w:rsidRDefault="002764B2" w:rsidP="002764B2">
            <w:pPr>
              <w:pStyle w:val="ListParagraph"/>
              <w:spacing w:line="360" w:lineRule="auto"/>
              <w:ind w:left="0"/>
            </w:pPr>
          </w:p>
        </w:tc>
        <w:tc>
          <w:tcPr>
            <w:tcW w:w="2444" w:type="dxa"/>
          </w:tcPr>
          <w:p w14:paraId="684E8734" w14:textId="761E1F9D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6741B0B2" w14:textId="77777777" w:rsidTr="002764B2">
        <w:tc>
          <w:tcPr>
            <w:tcW w:w="3228" w:type="dxa"/>
          </w:tcPr>
          <w:p w14:paraId="59FB0CCA" w14:textId="77777777" w:rsidR="002764B2" w:rsidRDefault="002764B2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0F268C4F" w14:textId="08634787" w:rsidR="002764B2" w:rsidRDefault="002764B2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Ask for arrival date</w:t>
            </w:r>
          </w:p>
        </w:tc>
        <w:tc>
          <w:tcPr>
            <w:tcW w:w="2444" w:type="dxa"/>
          </w:tcPr>
          <w:p w14:paraId="54E16DE4" w14:textId="0FA9E5E3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440773E7" w14:textId="77777777" w:rsidTr="002764B2">
        <w:tc>
          <w:tcPr>
            <w:tcW w:w="3228" w:type="dxa"/>
          </w:tcPr>
          <w:p w14:paraId="79CB8406" w14:textId="6E08B96C" w:rsidR="002764B2" w:rsidRDefault="002764B2" w:rsidP="00FD3AFD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Enter arrival date</w:t>
            </w:r>
          </w:p>
        </w:tc>
        <w:tc>
          <w:tcPr>
            <w:tcW w:w="3344" w:type="dxa"/>
          </w:tcPr>
          <w:p w14:paraId="0F94E28D" w14:textId="77777777" w:rsidR="002764B2" w:rsidRDefault="002764B2" w:rsidP="002764B2">
            <w:pPr>
              <w:pStyle w:val="ListParagraph"/>
              <w:spacing w:line="360" w:lineRule="auto"/>
              <w:ind w:left="0"/>
            </w:pPr>
          </w:p>
        </w:tc>
        <w:tc>
          <w:tcPr>
            <w:tcW w:w="2444" w:type="dxa"/>
          </w:tcPr>
          <w:p w14:paraId="5DC4052D" w14:textId="03E50112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7EE3FD35" w14:textId="77777777" w:rsidTr="002764B2">
        <w:tc>
          <w:tcPr>
            <w:tcW w:w="3228" w:type="dxa"/>
          </w:tcPr>
          <w:p w14:paraId="022CAC90" w14:textId="77777777" w:rsidR="002764B2" w:rsidRDefault="002764B2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06E4AF69" w14:textId="44AAF377" w:rsidR="002764B2" w:rsidRDefault="002764B2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Ask for month</w:t>
            </w:r>
          </w:p>
        </w:tc>
        <w:tc>
          <w:tcPr>
            <w:tcW w:w="2444" w:type="dxa"/>
          </w:tcPr>
          <w:p w14:paraId="0E2A113D" w14:textId="0366CD95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5FBDC85F" w14:textId="77777777" w:rsidTr="002764B2">
        <w:tc>
          <w:tcPr>
            <w:tcW w:w="3228" w:type="dxa"/>
          </w:tcPr>
          <w:p w14:paraId="06BB7F80" w14:textId="358F74F4" w:rsidR="002764B2" w:rsidRDefault="002764B2" w:rsidP="00FD3AFD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Enter the month</w:t>
            </w:r>
          </w:p>
        </w:tc>
        <w:tc>
          <w:tcPr>
            <w:tcW w:w="3344" w:type="dxa"/>
          </w:tcPr>
          <w:p w14:paraId="6216F670" w14:textId="77777777" w:rsidR="002764B2" w:rsidRDefault="002764B2" w:rsidP="002764B2">
            <w:pPr>
              <w:pStyle w:val="ListParagraph"/>
              <w:spacing w:line="360" w:lineRule="auto"/>
            </w:pPr>
          </w:p>
        </w:tc>
        <w:tc>
          <w:tcPr>
            <w:tcW w:w="2444" w:type="dxa"/>
          </w:tcPr>
          <w:p w14:paraId="25F91595" w14:textId="19E98FE5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4E10541E" w14:textId="77777777" w:rsidTr="002764B2">
        <w:tc>
          <w:tcPr>
            <w:tcW w:w="3228" w:type="dxa"/>
          </w:tcPr>
          <w:p w14:paraId="7A77F6E4" w14:textId="77777777" w:rsidR="002764B2" w:rsidRDefault="002764B2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67477193" w14:textId="6FD8B3F7" w:rsidR="002764B2" w:rsidRDefault="002764B2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Ask for year</w:t>
            </w:r>
          </w:p>
        </w:tc>
        <w:tc>
          <w:tcPr>
            <w:tcW w:w="2444" w:type="dxa"/>
          </w:tcPr>
          <w:p w14:paraId="3ADD1235" w14:textId="3041F199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2E02FE42" w14:textId="77777777" w:rsidTr="002764B2">
        <w:tc>
          <w:tcPr>
            <w:tcW w:w="3228" w:type="dxa"/>
          </w:tcPr>
          <w:p w14:paraId="7C4606B1" w14:textId="190EF329" w:rsidR="002764B2" w:rsidRDefault="002764B2" w:rsidP="00FD3AFD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Enter the year</w:t>
            </w:r>
          </w:p>
        </w:tc>
        <w:tc>
          <w:tcPr>
            <w:tcW w:w="3344" w:type="dxa"/>
          </w:tcPr>
          <w:p w14:paraId="257BB0D5" w14:textId="77777777" w:rsidR="002764B2" w:rsidRDefault="002764B2" w:rsidP="002764B2">
            <w:pPr>
              <w:pStyle w:val="ListParagraph"/>
              <w:spacing w:line="360" w:lineRule="auto"/>
            </w:pPr>
          </w:p>
        </w:tc>
        <w:tc>
          <w:tcPr>
            <w:tcW w:w="2444" w:type="dxa"/>
          </w:tcPr>
          <w:p w14:paraId="153BB106" w14:textId="6CDE5744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750B3526" w14:textId="77777777" w:rsidTr="002764B2">
        <w:tc>
          <w:tcPr>
            <w:tcW w:w="3228" w:type="dxa"/>
          </w:tcPr>
          <w:p w14:paraId="73259C30" w14:textId="77777777" w:rsidR="002764B2" w:rsidRDefault="002764B2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04E5C06C" w14:textId="5668A6C4" w:rsidR="002764B2" w:rsidRDefault="002764B2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Display arrival date</w:t>
            </w:r>
          </w:p>
        </w:tc>
        <w:tc>
          <w:tcPr>
            <w:tcW w:w="2444" w:type="dxa"/>
          </w:tcPr>
          <w:p w14:paraId="7D13A0C2" w14:textId="28C6BFFE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1DA797D6" w14:textId="77777777" w:rsidTr="002764B2">
        <w:tc>
          <w:tcPr>
            <w:tcW w:w="3228" w:type="dxa"/>
          </w:tcPr>
          <w:p w14:paraId="6C693716" w14:textId="77777777" w:rsidR="002764B2" w:rsidRDefault="002764B2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1B733211" w14:textId="181DE1FF" w:rsidR="002764B2" w:rsidRDefault="002764B2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Ask for days stay</w:t>
            </w:r>
          </w:p>
        </w:tc>
        <w:tc>
          <w:tcPr>
            <w:tcW w:w="2444" w:type="dxa"/>
          </w:tcPr>
          <w:p w14:paraId="2D547F62" w14:textId="7FDE6071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36916FD3" w14:textId="77777777" w:rsidTr="002764B2">
        <w:tc>
          <w:tcPr>
            <w:tcW w:w="3228" w:type="dxa"/>
          </w:tcPr>
          <w:p w14:paraId="0C72337B" w14:textId="78815417" w:rsidR="002764B2" w:rsidRDefault="002764B2" w:rsidP="00FD3AFD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Enter the days</w:t>
            </w:r>
          </w:p>
        </w:tc>
        <w:tc>
          <w:tcPr>
            <w:tcW w:w="3344" w:type="dxa"/>
          </w:tcPr>
          <w:p w14:paraId="142DB65A" w14:textId="77777777" w:rsidR="002764B2" w:rsidRDefault="002764B2" w:rsidP="002764B2">
            <w:pPr>
              <w:pStyle w:val="ListParagraph"/>
              <w:spacing w:line="360" w:lineRule="auto"/>
            </w:pPr>
          </w:p>
        </w:tc>
        <w:tc>
          <w:tcPr>
            <w:tcW w:w="2444" w:type="dxa"/>
          </w:tcPr>
          <w:p w14:paraId="38B944CE" w14:textId="1126B9D4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1079D95F" w14:textId="77777777" w:rsidTr="002764B2">
        <w:tc>
          <w:tcPr>
            <w:tcW w:w="3228" w:type="dxa"/>
          </w:tcPr>
          <w:p w14:paraId="6A4AF86F" w14:textId="77777777" w:rsidR="002764B2" w:rsidRDefault="002764B2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5929973C" w14:textId="5AFE2A3E" w:rsidR="002764B2" w:rsidRDefault="002764B2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Display cost for days</w:t>
            </w:r>
          </w:p>
        </w:tc>
        <w:tc>
          <w:tcPr>
            <w:tcW w:w="2444" w:type="dxa"/>
          </w:tcPr>
          <w:p w14:paraId="2B9BBBA1" w14:textId="15B3A75A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7CE65CAC" w14:textId="77777777" w:rsidTr="002764B2">
        <w:tc>
          <w:tcPr>
            <w:tcW w:w="3228" w:type="dxa"/>
          </w:tcPr>
          <w:p w14:paraId="516966AE" w14:textId="77777777" w:rsidR="002764B2" w:rsidRDefault="002764B2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5394FCB3" w14:textId="0063E980" w:rsidR="002764B2" w:rsidRDefault="002764B2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Display credit card types</w:t>
            </w:r>
          </w:p>
        </w:tc>
        <w:tc>
          <w:tcPr>
            <w:tcW w:w="2444" w:type="dxa"/>
          </w:tcPr>
          <w:p w14:paraId="15AF308D" w14:textId="2827D70D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0B4F2952" w14:textId="77777777" w:rsidTr="002764B2">
        <w:tc>
          <w:tcPr>
            <w:tcW w:w="3228" w:type="dxa"/>
          </w:tcPr>
          <w:p w14:paraId="02E5FD34" w14:textId="77777777" w:rsidR="002764B2" w:rsidRDefault="002764B2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4C2F78C0" w14:textId="32EA6F70" w:rsidR="002764B2" w:rsidRDefault="002764B2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Ask to select credit card</w:t>
            </w:r>
          </w:p>
        </w:tc>
        <w:tc>
          <w:tcPr>
            <w:tcW w:w="2444" w:type="dxa"/>
          </w:tcPr>
          <w:p w14:paraId="543834D1" w14:textId="1B71DFC6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7C6CF9FF" w14:textId="77777777" w:rsidTr="002764B2">
        <w:tc>
          <w:tcPr>
            <w:tcW w:w="3228" w:type="dxa"/>
          </w:tcPr>
          <w:p w14:paraId="39FCAA48" w14:textId="0EEC806E" w:rsidR="002764B2" w:rsidRDefault="002764B2" w:rsidP="00FD3AFD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Select the card type</w:t>
            </w:r>
          </w:p>
        </w:tc>
        <w:tc>
          <w:tcPr>
            <w:tcW w:w="3344" w:type="dxa"/>
          </w:tcPr>
          <w:p w14:paraId="2D1D7056" w14:textId="77777777" w:rsidR="002764B2" w:rsidRDefault="002764B2" w:rsidP="002764B2">
            <w:pPr>
              <w:pStyle w:val="ListParagraph"/>
              <w:spacing w:line="360" w:lineRule="auto"/>
            </w:pPr>
          </w:p>
        </w:tc>
        <w:tc>
          <w:tcPr>
            <w:tcW w:w="2444" w:type="dxa"/>
          </w:tcPr>
          <w:p w14:paraId="5D6B6776" w14:textId="7AA25E6E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4DCB62EF" w14:textId="77777777" w:rsidTr="002764B2">
        <w:tc>
          <w:tcPr>
            <w:tcW w:w="3228" w:type="dxa"/>
          </w:tcPr>
          <w:p w14:paraId="24CB8AB1" w14:textId="77777777" w:rsidR="002764B2" w:rsidRDefault="002764B2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2F947E2C" w14:textId="12ADF20C" w:rsidR="002764B2" w:rsidRDefault="002764B2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Ask for card number</w:t>
            </w:r>
          </w:p>
        </w:tc>
        <w:tc>
          <w:tcPr>
            <w:tcW w:w="2444" w:type="dxa"/>
          </w:tcPr>
          <w:p w14:paraId="6EB9179A" w14:textId="420DA84F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6B79C2A3" w14:textId="77777777" w:rsidTr="002764B2">
        <w:tc>
          <w:tcPr>
            <w:tcW w:w="3228" w:type="dxa"/>
          </w:tcPr>
          <w:p w14:paraId="2695E6E9" w14:textId="06CF2F1E" w:rsidR="002764B2" w:rsidRDefault="002764B2" w:rsidP="00FD3AFD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Enter card number</w:t>
            </w:r>
          </w:p>
        </w:tc>
        <w:tc>
          <w:tcPr>
            <w:tcW w:w="3344" w:type="dxa"/>
          </w:tcPr>
          <w:p w14:paraId="5FC850D5" w14:textId="77777777" w:rsidR="002764B2" w:rsidRDefault="002764B2" w:rsidP="002764B2">
            <w:pPr>
              <w:pStyle w:val="ListParagraph"/>
              <w:spacing w:line="360" w:lineRule="auto"/>
            </w:pPr>
          </w:p>
        </w:tc>
        <w:tc>
          <w:tcPr>
            <w:tcW w:w="2444" w:type="dxa"/>
          </w:tcPr>
          <w:p w14:paraId="22D1F391" w14:textId="21003396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5AAC62A1" w14:textId="77777777" w:rsidTr="002764B2">
        <w:tc>
          <w:tcPr>
            <w:tcW w:w="3228" w:type="dxa"/>
          </w:tcPr>
          <w:p w14:paraId="1FA885AF" w14:textId="77777777" w:rsidR="002764B2" w:rsidRDefault="002764B2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1F1D5E92" w14:textId="7555658C" w:rsidR="002764B2" w:rsidRDefault="002764B2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 xml:space="preserve">Ask for </w:t>
            </w:r>
            <w:proofErr w:type="spellStart"/>
            <w:r w:rsidR="00FD3AFD">
              <w:t>c</w:t>
            </w:r>
            <w:bookmarkStart w:id="0" w:name="_GoBack"/>
            <w:bookmarkEnd w:id="0"/>
            <w:r>
              <w:t>vv</w:t>
            </w:r>
            <w:proofErr w:type="spellEnd"/>
          </w:p>
        </w:tc>
        <w:tc>
          <w:tcPr>
            <w:tcW w:w="2444" w:type="dxa"/>
          </w:tcPr>
          <w:p w14:paraId="44C1D244" w14:textId="1FC7CDFF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3E2720FA" w14:textId="77777777" w:rsidTr="002764B2">
        <w:tc>
          <w:tcPr>
            <w:tcW w:w="3228" w:type="dxa"/>
          </w:tcPr>
          <w:p w14:paraId="5DCB771D" w14:textId="390AB48D" w:rsidR="002764B2" w:rsidRDefault="002764B2" w:rsidP="00FD3AFD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 xml:space="preserve">Enter </w:t>
            </w:r>
            <w:proofErr w:type="spellStart"/>
            <w:r>
              <w:t>cvv</w:t>
            </w:r>
            <w:proofErr w:type="spellEnd"/>
          </w:p>
        </w:tc>
        <w:tc>
          <w:tcPr>
            <w:tcW w:w="3344" w:type="dxa"/>
          </w:tcPr>
          <w:p w14:paraId="61A57E02" w14:textId="77777777" w:rsidR="002764B2" w:rsidRDefault="002764B2" w:rsidP="002764B2">
            <w:pPr>
              <w:pStyle w:val="ListParagraph"/>
              <w:spacing w:line="360" w:lineRule="auto"/>
            </w:pPr>
          </w:p>
        </w:tc>
        <w:tc>
          <w:tcPr>
            <w:tcW w:w="2444" w:type="dxa"/>
          </w:tcPr>
          <w:p w14:paraId="24DFF0D7" w14:textId="4F367492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526B9877" w14:textId="77777777" w:rsidTr="002764B2">
        <w:tc>
          <w:tcPr>
            <w:tcW w:w="3228" w:type="dxa"/>
          </w:tcPr>
          <w:p w14:paraId="3C9826BD" w14:textId="77777777" w:rsidR="002764B2" w:rsidRDefault="002764B2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3412F9C0" w14:textId="1B1F7466" w:rsidR="002764B2" w:rsidRDefault="002764B2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Display booking details and confirmation number</w:t>
            </w:r>
          </w:p>
        </w:tc>
        <w:tc>
          <w:tcPr>
            <w:tcW w:w="2444" w:type="dxa"/>
          </w:tcPr>
          <w:p w14:paraId="57041377" w14:textId="7722E312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0DA2E1F9" w14:textId="77777777" w:rsidTr="002764B2">
        <w:tc>
          <w:tcPr>
            <w:tcW w:w="3228" w:type="dxa"/>
          </w:tcPr>
          <w:p w14:paraId="2CBA38C9" w14:textId="77777777" w:rsidR="002764B2" w:rsidRDefault="002764B2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7F213C1A" w14:textId="08AACF45" w:rsidR="002764B2" w:rsidRDefault="002764B2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Ask to enter “Enter”</w:t>
            </w:r>
          </w:p>
        </w:tc>
        <w:tc>
          <w:tcPr>
            <w:tcW w:w="2444" w:type="dxa"/>
          </w:tcPr>
          <w:p w14:paraId="390B9D6B" w14:textId="106E282C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4566ACA4" w14:textId="77777777" w:rsidTr="002764B2">
        <w:tc>
          <w:tcPr>
            <w:tcW w:w="3228" w:type="dxa"/>
          </w:tcPr>
          <w:p w14:paraId="6A9BD4E6" w14:textId="77777777" w:rsidR="002764B2" w:rsidRDefault="002764B2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77435949" w14:textId="14C34DCE" w:rsidR="002764B2" w:rsidRDefault="002764B2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Display completion message</w:t>
            </w:r>
          </w:p>
        </w:tc>
        <w:tc>
          <w:tcPr>
            <w:tcW w:w="2444" w:type="dxa"/>
          </w:tcPr>
          <w:p w14:paraId="6DC54EA3" w14:textId="6D07D28F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764B2" w14:paraId="72A68195" w14:textId="77777777" w:rsidTr="002764B2">
        <w:tc>
          <w:tcPr>
            <w:tcW w:w="3228" w:type="dxa"/>
          </w:tcPr>
          <w:p w14:paraId="71067614" w14:textId="77777777" w:rsidR="002764B2" w:rsidRDefault="002764B2" w:rsidP="00FD3AFD">
            <w:pPr>
              <w:pStyle w:val="ListParagraph"/>
              <w:spacing w:line="360" w:lineRule="auto"/>
            </w:pPr>
          </w:p>
        </w:tc>
        <w:tc>
          <w:tcPr>
            <w:tcW w:w="3344" w:type="dxa"/>
          </w:tcPr>
          <w:p w14:paraId="1FECD6E0" w14:textId="625B7DA4" w:rsidR="002764B2" w:rsidRDefault="002764B2" w:rsidP="002764B2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t>Display the menu again</w:t>
            </w:r>
          </w:p>
        </w:tc>
        <w:tc>
          <w:tcPr>
            <w:tcW w:w="2444" w:type="dxa"/>
          </w:tcPr>
          <w:p w14:paraId="5BFC21B8" w14:textId="6025A917" w:rsidR="002764B2" w:rsidRDefault="002764B2" w:rsidP="002764B2">
            <w:pPr>
              <w:pStyle w:val="ListParagraph"/>
              <w:spacing w:line="360" w:lineRule="auto"/>
              <w:ind w:left="0"/>
              <w:jc w:val="center"/>
            </w:pPr>
            <w:r>
              <w:t>PASS</w:t>
            </w:r>
          </w:p>
        </w:tc>
      </w:tr>
    </w:tbl>
    <w:p w14:paraId="331BF114" w14:textId="77777777" w:rsidR="00C30076" w:rsidRPr="00C30076" w:rsidRDefault="00C30076" w:rsidP="001F4DC0"/>
    <w:sectPr w:rsidR="00C30076" w:rsidRPr="00C30076" w:rsidSect="009E2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74399" w14:textId="77777777" w:rsidR="00605999" w:rsidRDefault="00605999" w:rsidP="00FA00EE">
      <w:pPr>
        <w:spacing w:after="0" w:line="240" w:lineRule="auto"/>
      </w:pPr>
      <w:r>
        <w:separator/>
      </w:r>
    </w:p>
  </w:endnote>
  <w:endnote w:type="continuationSeparator" w:id="0">
    <w:p w14:paraId="1E7A32A9" w14:textId="77777777" w:rsidR="00605999" w:rsidRDefault="00605999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B5463" w14:textId="77777777" w:rsidR="00605999" w:rsidRDefault="00605999" w:rsidP="00FA00EE">
      <w:pPr>
        <w:spacing w:after="0" w:line="240" w:lineRule="auto"/>
      </w:pPr>
      <w:r>
        <w:separator/>
      </w:r>
    </w:p>
  </w:footnote>
  <w:footnote w:type="continuationSeparator" w:id="0">
    <w:p w14:paraId="70295039" w14:textId="77777777" w:rsidR="00605999" w:rsidRDefault="00605999" w:rsidP="00FA00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A2190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BFB50BC"/>
    <w:multiLevelType w:val="hybridMultilevel"/>
    <w:tmpl w:val="471ED1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C06E9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A7B68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B760771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CA4DBE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7D5666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5556F9F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80A5210"/>
    <w:multiLevelType w:val="hybridMultilevel"/>
    <w:tmpl w:val="EDD0F4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6E3E52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5343BA9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B3E6FE6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1"/>
  </w:num>
  <w:num w:numId="7">
    <w:abstractNumId w:val="16"/>
  </w:num>
  <w:num w:numId="8">
    <w:abstractNumId w:val="2"/>
  </w:num>
  <w:num w:numId="9">
    <w:abstractNumId w:val="12"/>
  </w:num>
  <w:num w:numId="10">
    <w:abstractNumId w:val="14"/>
  </w:num>
  <w:num w:numId="11">
    <w:abstractNumId w:val="10"/>
  </w:num>
  <w:num w:numId="12">
    <w:abstractNumId w:val="15"/>
  </w:num>
  <w:num w:numId="13">
    <w:abstractNumId w:val="7"/>
  </w:num>
  <w:num w:numId="14">
    <w:abstractNumId w:val="0"/>
  </w:num>
  <w:num w:numId="15">
    <w:abstractNumId w:val="4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B92"/>
    <w:rsid w:val="00075745"/>
    <w:rsid w:val="000A28F7"/>
    <w:rsid w:val="001562DF"/>
    <w:rsid w:val="001D3823"/>
    <w:rsid w:val="001F4DC0"/>
    <w:rsid w:val="00264DB2"/>
    <w:rsid w:val="002764B2"/>
    <w:rsid w:val="002B26BD"/>
    <w:rsid w:val="002E44DA"/>
    <w:rsid w:val="00317E47"/>
    <w:rsid w:val="003617B5"/>
    <w:rsid w:val="00423B72"/>
    <w:rsid w:val="004A6B92"/>
    <w:rsid w:val="004D4F2F"/>
    <w:rsid w:val="005C54A7"/>
    <w:rsid w:val="00605999"/>
    <w:rsid w:val="006A570F"/>
    <w:rsid w:val="006E2D21"/>
    <w:rsid w:val="007B641E"/>
    <w:rsid w:val="007E1313"/>
    <w:rsid w:val="00835722"/>
    <w:rsid w:val="008B04A6"/>
    <w:rsid w:val="00900A42"/>
    <w:rsid w:val="009A20AB"/>
    <w:rsid w:val="009E2880"/>
    <w:rsid w:val="00AA2680"/>
    <w:rsid w:val="00AD72A0"/>
    <w:rsid w:val="00AE66B1"/>
    <w:rsid w:val="00B14843"/>
    <w:rsid w:val="00B752E7"/>
    <w:rsid w:val="00BD78A9"/>
    <w:rsid w:val="00C30076"/>
    <w:rsid w:val="00CB7A0E"/>
    <w:rsid w:val="00D21691"/>
    <w:rsid w:val="00EF44E1"/>
    <w:rsid w:val="00F31445"/>
    <w:rsid w:val="00F61FAF"/>
    <w:rsid w:val="00FA00EE"/>
    <w:rsid w:val="00FD3AFD"/>
    <w:rsid w:val="00FE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0E2B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182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MIHIRAN</cp:lastModifiedBy>
  <cp:revision>9</cp:revision>
  <dcterms:created xsi:type="dcterms:W3CDTF">2018-09-03T05:39:00Z</dcterms:created>
  <dcterms:modified xsi:type="dcterms:W3CDTF">2018-09-21T03:09:00Z</dcterms:modified>
</cp:coreProperties>
</file>