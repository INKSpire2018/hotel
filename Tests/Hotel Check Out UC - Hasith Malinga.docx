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6E4FA" w14:textId="20FDF679" w:rsidR="00D21691" w:rsidRDefault="00317E47" w:rsidP="00C30076">
      <w:pPr>
        <w:pStyle w:val="Heading1"/>
        <w:spacing w:before="0" w:after="120"/>
        <w:jc w:val="center"/>
      </w:pPr>
      <w:r>
        <w:t>Hotel</w:t>
      </w:r>
    </w:p>
    <w:p w14:paraId="5BCB0856" w14:textId="1AF65DBF"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857991">
        <w:t>Check Out</w:t>
      </w:r>
    </w:p>
    <w:p w14:paraId="170BA9F4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14:paraId="3583BFE5" w14:textId="16884970" w:rsidR="00C30076" w:rsidRDefault="00C30076" w:rsidP="00C30076">
      <w:pPr>
        <w:pStyle w:val="ListParagraph"/>
        <w:ind w:left="1080"/>
      </w:pPr>
      <w:r>
        <w:t xml:space="preserve">When </w:t>
      </w:r>
      <w:r w:rsidR="007B641E">
        <w:t>a customer</w:t>
      </w:r>
      <w:bookmarkStart w:id="0" w:name="_GoBack"/>
      <w:bookmarkEnd w:id="0"/>
    </w:p>
    <w:p w14:paraId="1A658E42" w14:textId="720AF43D" w:rsidR="00C30076" w:rsidRDefault="00C30076" w:rsidP="00C30076">
      <w:pPr>
        <w:pStyle w:val="ListParagraph"/>
        <w:ind w:left="1080"/>
      </w:pPr>
      <w:r>
        <w:t xml:space="preserve">Wants to </w:t>
      </w:r>
      <w:r w:rsidR="00857991">
        <w:t>leave</w:t>
      </w:r>
      <w:r w:rsidR="007B641E">
        <w:t xml:space="preserve"> the hotel</w:t>
      </w:r>
      <w:r>
        <w:t xml:space="preserve"> they </w:t>
      </w:r>
      <w:r w:rsidR="00857991">
        <w:t>checkout</w:t>
      </w:r>
    </w:p>
    <w:p w14:paraId="450F3A31" w14:textId="2A5AE14D" w:rsidR="00C30076" w:rsidRDefault="00C30076" w:rsidP="00C30076">
      <w:pPr>
        <w:pStyle w:val="ListParagraph"/>
        <w:ind w:left="1080"/>
      </w:pPr>
      <w:r>
        <w:t xml:space="preserve">So that </w:t>
      </w:r>
      <w:r w:rsidR="00857991">
        <w:t>they can pay</w:t>
      </w:r>
      <w:r w:rsidR="00E61C8B">
        <w:t xml:space="preserve"> the final bill</w:t>
      </w:r>
    </w:p>
    <w:p w14:paraId="743836D3" w14:textId="77777777" w:rsidR="00C30076" w:rsidRDefault="00C30076" w:rsidP="00C30076">
      <w:pPr>
        <w:pStyle w:val="ListParagraph"/>
        <w:ind w:left="1080"/>
      </w:pPr>
    </w:p>
    <w:p w14:paraId="2B9C325E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14:paraId="4CD11161" w14:textId="185DAC1D" w:rsidR="00C30076" w:rsidRDefault="00317E47" w:rsidP="00B6564B">
      <w:pPr>
        <w:pStyle w:val="ListParagraph"/>
        <w:ind w:left="1080"/>
      </w:pPr>
      <w:r>
        <w:t>Customer</w:t>
      </w:r>
    </w:p>
    <w:p w14:paraId="0B94A30A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14:paraId="603F6037" w14:textId="7519F0CA" w:rsidR="00C30076" w:rsidRDefault="00317E47" w:rsidP="00C30076">
      <w:pPr>
        <w:pStyle w:val="ListParagraph"/>
        <w:numPr>
          <w:ilvl w:val="1"/>
          <w:numId w:val="3"/>
        </w:numPr>
      </w:pPr>
      <w:r>
        <w:t xml:space="preserve">The </w:t>
      </w:r>
      <w:r w:rsidR="002B26BD">
        <w:t>main menu is displayed</w:t>
      </w:r>
    </w:p>
    <w:p w14:paraId="7A5B16E9" w14:textId="77777777" w:rsidR="00C30076" w:rsidRDefault="00C30076" w:rsidP="00C30076">
      <w:pPr>
        <w:pStyle w:val="ListParagraph"/>
        <w:ind w:left="1080"/>
      </w:pPr>
    </w:p>
    <w:p w14:paraId="138AEF4B" w14:textId="77777777"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14:paraId="540AD375" w14:textId="7828A2C0"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2B26BD">
        <w:t xml:space="preserve">customer selects </w:t>
      </w:r>
      <w:r w:rsidR="00857991">
        <w:t>check out</w:t>
      </w:r>
      <w:r w:rsidR="002B26BD">
        <w:t xml:space="preserve"> option on the main menu.</w:t>
      </w:r>
    </w:p>
    <w:tbl>
      <w:tblPr>
        <w:tblStyle w:val="TableGrid"/>
        <w:tblW w:w="9225" w:type="dxa"/>
        <w:tblLook w:val="04A0" w:firstRow="1" w:lastRow="0" w:firstColumn="1" w:lastColumn="0" w:noHBand="0" w:noVBand="1"/>
      </w:tblPr>
      <w:tblGrid>
        <w:gridCol w:w="3314"/>
        <w:gridCol w:w="3316"/>
        <w:gridCol w:w="2595"/>
      </w:tblGrid>
      <w:tr w:rsidR="0036369D" w14:paraId="156060CC" w14:textId="6414045E" w:rsidTr="008338E0">
        <w:trPr>
          <w:trHeight w:val="350"/>
        </w:trPr>
        <w:tc>
          <w:tcPr>
            <w:tcW w:w="3314" w:type="dxa"/>
          </w:tcPr>
          <w:p w14:paraId="3E5F06B9" w14:textId="77777777" w:rsidR="0036369D" w:rsidRDefault="0036369D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3316" w:type="dxa"/>
          </w:tcPr>
          <w:p w14:paraId="5E91AB2A" w14:textId="77777777" w:rsidR="0036369D" w:rsidRDefault="0036369D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  <w:tc>
          <w:tcPr>
            <w:tcW w:w="2595" w:type="dxa"/>
          </w:tcPr>
          <w:p w14:paraId="6EF86B7A" w14:textId="62214BB8" w:rsidR="0036369D" w:rsidRDefault="0036369D" w:rsidP="00C30076">
            <w:pPr>
              <w:pStyle w:val="ListParagraph"/>
              <w:ind w:left="0"/>
              <w:jc w:val="center"/>
            </w:pPr>
            <w:r>
              <w:t>Pass/Fail</w:t>
            </w:r>
          </w:p>
        </w:tc>
      </w:tr>
      <w:tr w:rsidR="0036369D" w14:paraId="56E9DBE7" w14:textId="4B4025A6" w:rsidTr="008338E0">
        <w:trPr>
          <w:trHeight w:val="681"/>
        </w:trPr>
        <w:tc>
          <w:tcPr>
            <w:tcW w:w="3314" w:type="dxa"/>
          </w:tcPr>
          <w:p w14:paraId="292FBBAE" w14:textId="1F31D81C" w:rsidR="0036369D" w:rsidRDefault="0036369D" w:rsidP="002B26BD">
            <w:pPr>
              <w:pStyle w:val="ListParagraph"/>
            </w:pPr>
          </w:p>
        </w:tc>
        <w:tc>
          <w:tcPr>
            <w:tcW w:w="3316" w:type="dxa"/>
          </w:tcPr>
          <w:p w14:paraId="273FD562" w14:textId="479CD1DC" w:rsidR="0036369D" w:rsidRDefault="0036369D" w:rsidP="00317E47">
            <w:pPr>
              <w:pStyle w:val="ListParagraph"/>
              <w:numPr>
                <w:ilvl w:val="0"/>
                <w:numId w:val="6"/>
              </w:numPr>
            </w:pPr>
            <w:r>
              <w:t>Prompt to enter room number</w:t>
            </w:r>
          </w:p>
        </w:tc>
        <w:tc>
          <w:tcPr>
            <w:tcW w:w="2595" w:type="dxa"/>
          </w:tcPr>
          <w:p w14:paraId="76F134BB" w14:textId="5FA2A7B7" w:rsidR="0036369D" w:rsidRDefault="008338E0" w:rsidP="008338E0">
            <w:pPr>
              <w:pStyle w:val="ListParagraph"/>
              <w:jc w:val="both"/>
            </w:pPr>
            <w:r>
              <w:t>PASS</w:t>
            </w:r>
          </w:p>
        </w:tc>
      </w:tr>
      <w:tr w:rsidR="0036369D" w14:paraId="113DDB0E" w14:textId="1E80EB90" w:rsidTr="008338E0">
        <w:trPr>
          <w:trHeight w:val="350"/>
        </w:trPr>
        <w:tc>
          <w:tcPr>
            <w:tcW w:w="3314" w:type="dxa"/>
          </w:tcPr>
          <w:p w14:paraId="2F76A7EB" w14:textId="563C6E21" w:rsidR="0036369D" w:rsidRDefault="0036369D" w:rsidP="00C450D7">
            <w:pPr>
              <w:pStyle w:val="ListParagraph"/>
              <w:numPr>
                <w:ilvl w:val="0"/>
                <w:numId w:val="6"/>
              </w:numPr>
            </w:pPr>
            <w:r>
              <w:t>Enter room number</w:t>
            </w:r>
          </w:p>
        </w:tc>
        <w:tc>
          <w:tcPr>
            <w:tcW w:w="3316" w:type="dxa"/>
          </w:tcPr>
          <w:p w14:paraId="7614A654" w14:textId="77777777" w:rsidR="0036369D" w:rsidRDefault="0036369D" w:rsidP="008D46C0">
            <w:pPr>
              <w:pStyle w:val="ListParagraph"/>
              <w:numPr>
                <w:ilvl w:val="0"/>
                <w:numId w:val="6"/>
              </w:numPr>
            </w:pPr>
            <w:r>
              <w:t>Display final invoice</w:t>
            </w:r>
          </w:p>
        </w:tc>
        <w:tc>
          <w:tcPr>
            <w:tcW w:w="2595" w:type="dxa"/>
          </w:tcPr>
          <w:p w14:paraId="52D9B014" w14:textId="0016D11A" w:rsidR="0036369D" w:rsidRDefault="008338E0" w:rsidP="008338E0">
            <w:pPr>
              <w:pStyle w:val="ListParagraph"/>
              <w:jc w:val="both"/>
            </w:pPr>
            <w:r>
              <w:t>PASS</w:t>
            </w:r>
          </w:p>
        </w:tc>
      </w:tr>
      <w:tr w:rsidR="0036369D" w14:paraId="5DD2DCD1" w14:textId="0444D506" w:rsidTr="008338E0">
        <w:trPr>
          <w:trHeight w:val="331"/>
        </w:trPr>
        <w:tc>
          <w:tcPr>
            <w:tcW w:w="3314" w:type="dxa"/>
          </w:tcPr>
          <w:p w14:paraId="0D09695A" w14:textId="77777777" w:rsidR="0036369D" w:rsidRDefault="0036369D" w:rsidP="008D46C0"/>
        </w:tc>
        <w:tc>
          <w:tcPr>
            <w:tcW w:w="3316" w:type="dxa"/>
          </w:tcPr>
          <w:p w14:paraId="3D1B5D30" w14:textId="2D4F3975" w:rsidR="0036369D" w:rsidRDefault="0036369D" w:rsidP="008D46C0">
            <w:pPr>
              <w:pStyle w:val="ListParagraph"/>
              <w:numPr>
                <w:ilvl w:val="0"/>
                <w:numId w:val="6"/>
              </w:numPr>
            </w:pPr>
            <w:r>
              <w:t>Prompt to accept charges</w:t>
            </w:r>
          </w:p>
        </w:tc>
        <w:tc>
          <w:tcPr>
            <w:tcW w:w="2595" w:type="dxa"/>
          </w:tcPr>
          <w:p w14:paraId="5FACEDEA" w14:textId="3D07A28D" w:rsidR="0036369D" w:rsidRDefault="008338E0" w:rsidP="008338E0">
            <w:pPr>
              <w:pStyle w:val="ListParagraph"/>
              <w:jc w:val="both"/>
            </w:pPr>
            <w:r>
              <w:t>PASS</w:t>
            </w:r>
          </w:p>
        </w:tc>
      </w:tr>
      <w:tr w:rsidR="0036369D" w14:paraId="1BE886E4" w14:textId="083026B1" w:rsidTr="008338E0">
        <w:trPr>
          <w:trHeight w:val="701"/>
        </w:trPr>
        <w:tc>
          <w:tcPr>
            <w:tcW w:w="3314" w:type="dxa"/>
          </w:tcPr>
          <w:p w14:paraId="5155A930" w14:textId="019969A4" w:rsidR="0036369D" w:rsidRDefault="0036369D" w:rsidP="00F77C3C">
            <w:pPr>
              <w:pStyle w:val="ListParagraph"/>
              <w:numPr>
                <w:ilvl w:val="0"/>
                <w:numId w:val="6"/>
              </w:numPr>
            </w:pPr>
            <w:r>
              <w:t>Accept charges</w:t>
            </w:r>
          </w:p>
        </w:tc>
        <w:tc>
          <w:tcPr>
            <w:tcW w:w="3316" w:type="dxa"/>
          </w:tcPr>
          <w:p w14:paraId="5E486F73" w14:textId="7F971D85" w:rsidR="0036369D" w:rsidRDefault="0036369D" w:rsidP="00317E47">
            <w:pPr>
              <w:pStyle w:val="ListParagraph"/>
              <w:numPr>
                <w:ilvl w:val="0"/>
                <w:numId w:val="6"/>
              </w:numPr>
            </w:pPr>
            <w:r>
              <w:t>Prompt to enter credit card type</w:t>
            </w:r>
          </w:p>
        </w:tc>
        <w:tc>
          <w:tcPr>
            <w:tcW w:w="2595" w:type="dxa"/>
          </w:tcPr>
          <w:p w14:paraId="3A49115E" w14:textId="68F3C9B0" w:rsidR="0036369D" w:rsidRDefault="008338E0" w:rsidP="008338E0">
            <w:pPr>
              <w:pStyle w:val="ListParagraph"/>
              <w:jc w:val="both"/>
            </w:pPr>
            <w:r>
              <w:t>PASS</w:t>
            </w:r>
          </w:p>
        </w:tc>
      </w:tr>
      <w:tr w:rsidR="0036369D" w14:paraId="5CF5A053" w14:textId="202C1E6A" w:rsidTr="008338E0">
        <w:trPr>
          <w:trHeight w:val="681"/>
        </w:trPr>
        <w:tc>
          <w:tcPr>
            <w:tcW w:w="3314" w:type="dxa"/>
          </w:tcPr>
          <w:p w14:paraId="7003D10E" w14:textId="6E950365" w:rsidR="0036369D" w:rsidRDefault="0036369D" w:rsidP="00857991">
            <w:pPr>
              <w:pStyle w:val="ListParagraph"/>
              <w:numPr>
                <w:ilvl w:val="0"/>
                <w:numId w:val="6"/>
              </w:numPr>
            </w:pPr>
            <w:r>
              <w:t>Enter credit card type</w:t>
            </w:r>
          </w:p>
        </w:tc>
        <w:tc>
          <w:tcPr>
            <w:tcW w:w="3316" w:type="dxa"/>
          </w:tcPr>
          <w:p w14:paraId="5D77EE16" w14:textId="1E4F957F" w:rsidR="0036369D" w:rsidRDefault="0036369D" w:rsidP="004665F3">
            <w:pPr>
              <w:pStyle w:val="ListParagraph"/>
              <w:numPr>
                <w:ilvl w:val="0"/>
                <w:numId w:val="6"/>
              </w:numPr>
            </w:pPr>
            <w:r>
              <w:t>Prompt for credit card number</w:t>
            </w:r>
          </w:p>
        </w:tc>
        <w:tc>
          <w:tcPr>
            <w:tcW w:w="2595" w:type="dxa"/>
          </w:tcPr>
          <w:p w14:paraId="57978520" w14:textId="6B8D6417" w:rsidR="0036369D" w:rsidRDefault="008338E0" w:rsidP="008338E0">
            <w:pPr>
              <w:pStyle w:val="ListParagraph"/>
              <w:jc w:val="both"/>
            </w:pPr>
            <w:r>
              <w:t>PASS</w:t>
            </w:r>
          </w:p>
        </w:tc>
      </w:tr>
      <w:tr w:rsidR="0036369D" w14:paraId="6F61DE6B" w14:textId="6ADAF470" w:rsidTr="008338E0">
        <w:trPr>
          <w:trHeight w:val="350"/>
        </w:trPr>
        <w:tc>
          <w:tcPr>
            <w:tcW w:w="3314" w:type="dxa"/>
          </w:tcPr>
          <w:p w14:paraId="04CC84D9" w14:textId="52705F38" w:rsidR="0036369D" w:rsidRDefault="0036369D" w:rsidP="00E3505B">
            <w:pPr>
              <w:pStyle w:val="ListParagraph"/>
              <w:numPr>
                <w:ilvl w:val="0"/>
                <w:numId w:val="6"/>
              </w:numPr>
            </w:pPr>
            <w:r>
              <w:t xml:space="preserve">Enter </w:t>
            </w:r>
            <w:r w:rsidR="00B1200A">
              <w:t>credit card number</w:t>
            </w:r>
          </w:p>
        </w:tc>
        <w:tc>
          <w:tcPr>
            <w:tcW w:w="3316" w:type="dxa"/>
          </w:tcPr>
          <w:p w14:paraId="35112FC1" w14:textId="5DFEF8C7" w:rsidR="0036369D" w:rsidRDefault="0036369D" w:rsidP="00317E47">
            <w:pPr>
              <w:pStyle w:val="ListParagraph"/>
              <w:numPr>
                <w:ilvl w:val="0"/>
                <w:numId w:val="6"/>
              </w:numPr>
            </w:pPr>
            <w:r>
              <w:t>Prompt for ccv</w:t>
            </w:r>
          </w:p>
        </w:tc>
        <w:tc>
          <w:tcPr>
            <w:tcW w:w="2595" w:type="dxa"/>
          </w:tcPr>
          <w:p w14:paraId="6CE06864" w14:textId="2A45A990" w:rsidR="0036369D" w:rsidRDefault="008338E0" w:rsidP="008338E0">
            <w:pPr>
              <w:pStyle w:val="ListParagraph"/>
              <w:jc w:val="both"/>
            </w:pPr>
            <w:r>
              <w:t>PASS</w:t>
            </w:r>
          </w:p>
        </w:tc>
      </w:tr>
      <w:tr w:rsidR="0036369D" w14:paraId="7E4AA209" w14:textId="7811C055" w:rsidTr="008338E0">
        <w:trPr>
          <w:trHeight w:val="681"/>
        </w:trPr>
        <w:tc>
          <w:tcPr>
            <w:tcW w:w="3314" w:type="dxa"/>
          </w:tcPr>
          <w:p w14:paraId="129606EE" w14:textId="7964C2F7" w:rsidR="0036369D" w:rsidRDefault="0036369D" w:rsidP="008D46C0">
            <w:pPr>
              <w:pStyle w:val="ListParagraph"/>
              <w:numPr>
                <w:ilvl w:val="0"/>
                <w:numId w:val="6"/>
              </w:numPr>
            </w:pPr>
            <w:r>
              <w:t>Enter ccv</w:t>
            </w:r>
          </w:p>
        </w:tc>
        <w:tc>
          <w:tcPr>
            <w:tcW w:w="3316" w:type="dxa"/>
          </w:tcPr>
          <w:p w14:paraId="20948F50" w14:textId="236EC414" w:rsidR="0036369D" w:rsidRDefault="0036369D" w:rsidP="008D46C0">
            <w:pPr>
              <w:pStyle w:val="ListParagraph"/>
              <w:numPr>
                <w:ilvl w:val="0"/>
                <w:numId w:val="6"/>
              </w:numPr>
            </w:pPr>
            <w:r>
              <w:t>Display checkout debit message</w:t>
            </w:r>
          </w:p>
        </w:tc>
        <w:tc>
          <w:tcPr>
            <w:tcW w:w="2595" w:type="dxa"/>
          </w:tcPr>
          <w:p w14:paraId="5C0C6E65" w14:textId="4D86BFAB" w:rsidR="0036369D" w:rsidRDefault="008338E0" w:rsidP="008338E0">
            <w:pPr>
              <w:pStyle w:val="ListParagraph"/>
              <w:jc w:val="both"/>
            </w:pPr>
            <w:r>
              <w:t>PASS</w:t>
            </w:r>
          </w:p>
        </w:tc>
      </w:tr>
      <w:tr w:rsidR="0036369D" w14:paraId="6F36925F" w14:textId="63F3F9B9" w:rsidTr="008338E0">
        <w:trPr>
          <w:trHeight w:val="331"/>
        </w:trPr>
        <w:tc>
          <w:tcPr>
            <w:tcW w:w="3314" w:type="dxa"/>
          </w:tcPr>
          <w:p w14:paraId="59667E20" w14:textId="5FB6769C" w:rsidR="0036369D" w:rsidRDefault="0036369D" w:rsidP="003A52EF">
            <w:pPr>
              <w:pStyle w:val="ListParagraph"/>
            </w:pPr>
          </w:p>
        </w:tc>
        <w:tc>
          <w:tcPr>
            <w:tcW w:w="3316" w:type="dxa"/>
          </w:tcPr>
          <w:p w14:paraId="4C0176C7" w14:textId="16F0D2E4" w:rsidR="0036369D" w:rsidRDefault="003A52EF" w:rsidP="003A52EF">
            <w:pPr>
              <w:pStyle w:val="ListParagraph"/>
              <w:numPr>
                <w:ilvl w:val="0"/>
                <w:numId w:val="6"/>
              </w:numPr>
            </w:pPr>
            <w:r>
              <w:t>Prompt to hit Enter</w:t>
            </w:r>
          </w:p>
        </w:tc>
        <w:tc>
          <w:tcPr>
            <w:tcW w:w="2595" w:type="dxa"/>
          </w:tcPr>
          <w:p w14:paraId="21C010AA" w14:textId="3987F6F8" w:rsidR="0036369D" w:rsidRDefault="003A52EF" w:rsidP="003A52EF">
            <w:pPr>
              <w:pStyle w:val="ListParagraph"/>
              <w:jc w:val="both"/>
            </w:pPr>
            <w:r>
              <w:t>PASS</w:t>
            </w:r>
          </w:p>
        </w:tc>
      </w:tr>
      <w:tr w:rsidR="003A52EF" w14:paraId="4719BFF1" w14:textId="77777777" w:rsidTr="008338E0">
        <w:trPr>
          <w:trHeight w:val="331"/>
        </w:trPr>
        <w:tc>
          <w:tcPr>
            <w:tcW w:w="3314" w:type="dxa"/>
          </w:tcPr>
          <w:p w14:paraId="135D19A5" w14:textId="3CB85231" w:rsidR="003A52EF" w:rsidRDefault="003A52EF" w:rsidP="003A52EF">
            <w:pPr>
              <w:pStyle w:val="ListParagraph"/>
              <w:numPr>
                <w:ilvl w:val="0"/>
                <w:numId w:val="6"/>
              </w:numPr>
            </w:pPr>
            <w:r>
              <w:t>Press Enter</w:t>
            </w:r>
          </w:p>
        </w:tc>
        <w:tc>
          <w:tcPr>
            <w:tcW w:w="3316" w:type="dxa"/>
          </w:tcPr>
          <w:p w14:paraId="75AD7CF2" w14:textId="54FAAAF5" w:rsidR="003A52EF" w:rsidRDefault="003A52EF" w:rsidP="003A52EF">
            <w:pPr>
              <w:pStyle w:val="ListParagraph"/>
              <w:numPr>
                <w:ilvl w:val="0"/>
                <w:numId w:val="6"/>
              </w:numPr>
            </w:pPr>
            <w:r>
              <w:t>Display checkout complete message</w:t>
            </w:r>
          </w:p>
        </w:tc>
        <w:tc>
          <w:tcPr>
            <w:tcW w:w="2595" w:type="dxa"/>
          </w:tcPr>
          <w:p w14:paraId="1B9F3DFC" w14:textId="476AC393" w:rsidR="003A52EF" w:rsidRDefault="003A52EF" w:rsidP="003A52EF">
            <w:pPr>
              <w:pStyle w:val="ListParagraph"/>
              <w:jc w:val="both"/>
            </w:pPr>
            <w:r>
              <w:t>PASS</w:t>
            </w:r>
          </w:p>
        </w:tc>
      </w:tr>
      <w:tr w:rsidR="003A52EF" w14:paraId="047FD9B1" w14:textId="77777777" w:rsidTr="008338E0">
        <w:trPr>
          <w:trHeight w:val="331"/>
        </w:trPr>
        <w:tc>
          <w:tcPr>
            <w:tcW w:w="3314" w:type="dxa"/>
          </w:tcPr>
          <w:p w14:paraId="5ADBC54F" w14:textId="77777777" w:rsidR="003A52EF" w:rsidRDefault="003A52EF" w:rsidP="003A52EF">
            <w:pPr>
              <w:ind w:left="360"/>
            </w:pPr>
          </w:p>
        </w:tc>
        <w:tc>
          <w:tcPr>
            <w:tcW w:w="3316" w:type="dxa"/>
          </w:tcPr>
          <w:p w14:paraId="3C2D5518" w14:textId="0463DB68" w:rsidR="003A52EF" w:rsidRDefault="003A52EF" w:rsidP="003A52EF">
            <w:pPr>
              <w:pStyle w:val="ListParagraph"/>
              <w:numPr>
                <w:ilvl w:val="0"/>
                <w:numId w:val="6"/>
              </w:numPr>
            </w:pPr>
            <w:r>
              <w:t>Display main menu</w:t>
            </w:r>
          </w:p>
        </w:tc>
        <w:tc>
          <w:tcPr>
            <w:tcW w:w="2595" w:type="dxa"/>
          </w:tcPr>
          <w:p w14:paraId="32265B0D" w14:textId="139E4B90" w:rsidR="003A52EF" w:rsidRDefault="003A52EF" w:rsidP="003A52EF">
            <w:pPr>
              <w:pStyle w:val="ListParagraph"/>
              <w:jc w:val="both"/>
            </w:pPr>
            <w:r>
              <w:t>PASS</w:t>
            </w:r>
          </w:p>
        </w:tc>
      </w:tr>
    </w:tbl>
    <w:p w14:paraId="1BEE1B40" w14:textId="4915A305" w:rsidR="00317E47" w:rsidRDefault="00F31445" w:rsidP="00F77C3C">
      <w:pPr>
        <w:pStyle w:val="ListParagraph"/>
        <w:ind w:left="360"/>
      </w:pPr>
      <w:r>
        <w:t>The use case ends.</w:t>
      </w:r>
      <w:r w:rsidR="00C450D7">
        <w:t xml:space="preserve"> </w:t>
      </w:r>
    </w:p>
    <w:p w14:paraId="5E1BE256" w14:textId="6EC6F02E" w:rsidR="00357CB4" w:rsidRDefault="00357CB4" w:rsidP="00F77C3C">
      <w:pPr>
        <w:pStyle w:val="ListParagraph"/>
        <w:ind w:left="360"/>
      </w:pPr>
    </w:p>
    <w:p w14:paraId="60F906FA" w14:textId="4C8D7ECF" w:rsidR="00357CB4" w:rsidRDefault="00357CB4" w:rsidP="00F77C3C">
      <w:pPr>
        <w:pStyle w:val="ListParagraph"/>
        <w:ind w:left="360"/>
      </w:pPr>
    </w:p>
    <w:p w14:paraId="6B46AACE" w14:textId="1113985A" w:rsidR="00357CB4" w:rsidRDefault="00357CB4" w:rsidP="00F77C3C">
      <w:pPr>
        <w:pStyle w:val="ListParagraph"/>
        <w:ind w:left="360"/>
      </w:pPr>
    </w:p>
    <w:p w14:paraId="37C85D62" w14:textId="1CB34448" w:rsidR="00357CB4" w:rsidRDefault="00357CB4" w:rsidP="00F77C3C">
      <w:pPr>
        <w:pStyle w:val="ListParagraph"/>
        <w:ind w:left="360"/>
      </w:pPr>
    </w:p>
    <w:p w14:paraId="244F432B" w14:textId="0FD08744" w:rsidR="00357CB4" w:rsidRDefault="00357CB4" w:rsidP="00F77C3C">
      <w:pPr>
        <w:pStyle w:val="ListParagraph"/>
        <w:ind w:left="360"/>
      </w:pPr>
    </w:p>
    <w:p w14:paraId="4DE1E97C" w14:textId="6EC71336" w:rsidR="00357CB4" w:rsidRDefault="00357CB4" w:rsidP="00F77C3C">
      <w:pPr>
        <w:pStyle w:val="ListParagraph"/>
        <w:ind w:left="360"/>
      </w:pPr>
    </w:p>
    <w:p w14:paraId="6638DE4C" w14:textId="2EB5082A" w:rsidR="00357CB4" w:rsidRDefault="00357CB4" w:rsidP="00F77C3C">
      <w:pPr>
        <w:pStyle w:val="ListParagraph"/>
        <w:ind w:left="360"/>
      </w:pPr>
    </w:p>
    <w:p w14:paraId="72070514" w14:textId="125AB798" w:rsidR="00357CB4" w:rsidRDefault="00357CB4" w:rsidP="00F77C3C">
      <w:pPr>
        <w:pStyle w:val="ListParagraph"/>
        <w:ind w:left="360"/>
      </w:pPr>
    </w:p>
    <w:p w14:paraId="3D420847" w14:textId="29445F44" w:rsidR="00357CB4" w:rsidRDefault="00357CB4" w:rsidP="00F77C3C">
      <w:pPr>
        <w:pStyle w:val="ListParagraph"/>
        <w:ind w:left="360"/>
      </w:pPr>
    </w:p>
    <w:p w14:paraId="3F077484" w14:textId="1C0DCA5E" w:rsidR="00357CB4" w:rsidRDefault="00357CB4" w:rsidP="00F77C3C">
      <w:pPr>
        <w:pStyle w:val="ListParagraph"/>
        <w:ind w:left="360"/>
      </w:pPr>
    </w:p>
    <w:p w14:paraId="58192687" w14:textId="57E7F397" w:rsidR="00357CB4" w:rsidRDefault="00357CB4" w:rsidP="00F77C3C">
      <w:pPr>
        <w:pStyle w:val="ListParagraph"/>
        <w:ind w:left="360"/>
      </w:pPr>
    </w:p>
    <w:p w14:paraId="2EB5173C" w14:textId="440BCC28" w:rsidR="00357CB4" w:rsidRDefault="008331AF" w:rsidP="00F77C3C">
      <w:pPr>
        <w:pStyle w:val="ListParagraph"/>
        <w:ind w:left="36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EC8ACA" wp14:editId="57CB86C5">
            <wp:simplePos x="0" y="0"/>
            <wp:positionH relativeFrom="margin">
              <wp:posOffset>1076325</wp:posOffset>
            </wp:positionH>
            <wp:positionV relativeFrom="paragraph">
              <wp:posOffset>0</wp:posOffset>
            </wp:positionV>
            <wp:extent cx="3371850" cy="36144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523E7" w14:textId="77777777" w:rsidR="00F77C3C" w:rsidRPr="00F77C3C" w:rsidRDefault="00F77C3C" w:rsidP="00F77C3C">
      <w:pPr>
        <w:pStyle w:val="ListParagraph"/>
        <w:ind w:left="360"/>
      </w:pPr>
    </w:p>
    <w:p w14:paraId="58DCE3BC" w14:textId="64F8129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14:paraId="3636F04C" w14:textId="77777777" w:rsidR="00C450D7" w:rsidRDefault="00C450D7" w:rsidP="00C450D7">
      <w:pPr>
        <w:pStyle w:val="ListParagraph"/>
        <w:numPr>
          <w:ilvl w:val="1"/>
          <w:numId w:val="3"/>
        </w:numPr>
      </w:pPr>
      <w:r>
        <w:t xml:space="preserve">Room Number Not Found </w:t>
      </w:r>
    </w:p>
    <w:p w14:paraId="74AD686D" w14:textId="77777777" w:rsidR="00C450D7" w:rsidRDefault="00C450D7" w:rsidP="00C450D7">
      <w:pPr>
        <w:pStyle w:val="ListParagraph"/>
        <w:ind w:left="792"/>
      </w:pPr>
      <w:r>
        <w:t>If at step 3, of the normal flow the booking for the room is not found,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1"/>
        <w:gridCol w:w="3142"/>
        <w:gridCol w:w="2843"/>
      </w:tblGrid>
      <w:tr w:rsidR="00F73B08" w14:paraId="57E51921" w14:textId="75769DF3" w:rsidTr="00F73B08">
        <w:tc>
          <w:tcPr>
            <w:tcW w:w="3031" w:type="dxa"/>
          </w:tcPr>
          <w:p w14:paraId="3B8C0F1D" w14:textId="77777777" w:rsidR="00F73B08" w:rsidRDefault="00F73B08" w:rsidP="008D46C0">
            <w:pPr>
              <w:jc w:val="center"/>
            </w:pPr>
            <w:r>
              <w:t>Actor</w:t>
            </w:r>
          </w:p>
        </w:tc>
        <w:tc>
          <w:tcPr>
            <w:tcW w:w="3142" w:type="dxa"/>
          </w:tcPr>
          <w:p w14:paraId="072CAC92" w14:textId="77777777" w:rsidR="00F73B08" w:rsidRDefault="00F73B08" w:rsidP="008D46C0">
            <w:pPr>
              <w:jc w:val="center"/>
            </w:pPr>
            <w:r>
              <w:t>System</w:t>
            </w:r>
          </w:p>
        </w:tc>
        <w:tc>
          <w:tcPr>
            <w:tcW w:w="2843" w:type="dxa"/>
          </w:tcPr>
          <w:p w14:paraId="62965F2C" w14:textId="33CC5E3B" w:rsidR="00F73B08" w:rsidRDefault="00F73B08" w:rsidP="008D46C0">
            <w:pPr>
              <w:jc w:val="center"/>
            </w:pPr>
            <w:r>
              <w:t>Pass/Fail</w:t>
            </w:r>
          </w:p>
        </w:tc>
      </w:tr>
      <w:tr w:rsidR="00F73B08" w14:paraId="4AA1B57F" w14:textId="3DCE0A67" w:rsidTr="00F73B08">
        <w:tc>
          <w:tcPr>
            <w:tcW w:w="3031" w:type="dxa"/>
          </w:tcPr>
          <w:p w14:paraId="0B01FAC2" w14:textId="77777777" w:rsidR="00F73B08" w:rsidRDefault="00F73B08" w:rsidP="008D46C0"/>
        </w:tc>
        <w:tc>
          <w:tcPr>
            <w:tcW w:w="3142" w:type="dxa"/>
          </w:tcPr>
          <w:p w14:paraId="65FD89F0" w14:textId="77777777" w:rsidR="00F73B08" w:rsidRDefault="00F73B08" w:rsidP="008D46C0">
            <w:r>
              <w:t>The system displays a no active booking found message</w:t>
            </w:r>
          </w:p>
        </w:tc>
        <w:tc>
          <w:tcPr>
            <w:tcW w:w="2843" w:type="dxa"/>
          </w:tcPr>
          <w:p w14:paraId="2471EF15" w14:textId="7EC84627" w:rsidR="00F73B08" w:rsidRDefault="00F73B08" w:rsidP="00F73B08">
            <w:pPr>
              <w:jc w:val="center"/>
            </w:pPr>
            <w:r>
              <w:t>PASS</w:t>
            </w:r>
          </w:p>
        </w:tc>
      </w:tr>
    </w:tbl>
    <w:p w14:paraId="38BCA5E6" w14:textId="632E0279" w:rsidR="00C450D7" w:rsidRDefault="008331AF" w:rsidP="00C450D7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4E6BE9" wp14:editId="7721C2E8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3057525" cy="29337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0D7">
        <w:t>The normal flow is resumed at step 1.</w:t>
      </w:r>
    </w:p>
    <w:p w14:paraId="02D50044" w14:textId="2E04EB0D" w:rsidR="00F73B08" w:rsidRDefault="00F73B08" w:rsidP="00C450D7">
      <w:pPr>
        <w:pStyle w:val="ListParagraph"/>
        <w:ind w:left="360"/>
      </w:pPr>
    </w:p>
    <w:p w14:paraId="6A3EF110" w14:textId="66B90627" w:rsidR="008331AF" w:rsidRPr="00E61C8B" w:rsidRDefault="008331AF" w:rsidP="00C450D7">
      <w:pPr>
        <w:pStyle w:val="ListParagraph"/>
        <w:ind w:left="360"/>
      </w:pPr>
    </w:p>
    <w:p w14:paraId="38353D73" w14:textId="77777777" w:rsidR="00C450D7" w:rsidRDefault="00C450D7" w:rsidP="00C450D7">
      <w:pPr>
        <w:pStyle w:val="ListParagraph"/>
        <w:ind w:left="360"/>
      </w:pPr>
    </w:p>
    <w:p w14:paraId="6D8336E5" w14:textId="490B03EF" w:rsidR="00C450D7" w:rsidRDefault="00C450D7" w:rsidP="00C450D7">
      <w:pPr>
        <w:pStyle w:val="ListParagraph"/>
        <w:numPr>
          <w:ilvl w:val="1"/>
          <w:numId w:val="3"/>
        </w:numPr>
      </w:pPr>
      <w:r>
        <w:t>Charges Not Accepted</w:t>
      </w:r>
    </w:p>
    <w:p w14:paraId="5DDDF264" w14:textId="3FFCE0F6" w:rsidR="00C450D7" w:rsidRDefault="00C450D7" w:rsidP="00C450D7">
      <w:pPr>
        <w:pStyle w:val="ListParagraph"/>
        <w:ind w:left="792"/>
      </w:pPr>
      <w:r>
        <w:t>If at step 5, of the normal flow the charges are not accepted,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3161"/>
        <w:gridCol w:w="2834"/>
      </w:tblGrid>
      <w:tr w:rsidR="00F73B08" w14:paraId="0CFBC294" w14:textId="310CBA33" w:rsidTr="00F73B08">
        <w:tc>
          <w:tcPr>
            <w:tcW w:w="3021" w:type="dxa"/>
          </w:tcPr>
          <w:p w14:paraId="26A8C244" w14:textId="77777777" w:rsidR="00F73B08" w:rsidRDefault="00F73B08" w:rsidP="008D46C0">
            <w:pPr>
              <w:jc w:val="center"/>
            </w:pPr>
            <w:r>
              <w:t>Actor</w:t>
            </w:r>
          </w:p>
        </w:tc>
        <w:tc>
          <w:tcPr>
            <w:tcW w:w="3161" w:type="dxa"/>
          </w:tcPr>
          <w:p w14:paraId="33317FAC" w14:textId="77777777" w:rsidR="00F73B08" w:rsidRDefault="00F73B08" w:rsidP="008D46C0">
            <w:pPr>
              <w:jc w:val="center"/>
            </w:pPr>
            <w:r>
              <w:t>System</w:t>
            </w:r>
          </w:p>
        </w:tc>
        <w:tc>
          <w:tcPr>
            <w:tcW w:w="2834" w:type="dxa"/>
          </w:tcPr>
          <w:p w14:paraId="504FFEFB" w14:textId="2E94562B" w:rsidR="00F73B08" w:rsidRDefault="00F73B08" w:rsidP="008D46C0">
            <w:pPr>
              <w:jc w:val="center"/>
            </w:pPr>
            <w:r>
              <w:t>Pass/Fail</w:t>
            </w:r>
          </w:p>
        </w:tc>
      </w:tr>
      <w:tr w:rsidR="00F73B08" w14:paraId="5FB0217E" w14:textId="27F5D5D3" w:rsidTr="00F73B08">
        <w:tc>
          <w:tcPr>
            <w:tcW w:w="3021" w:type="dxa"/>
          </w:tcPr>
          <w:p w14:paraId="0A637440" w14:textId="77777777" w:rsidR="00F73B08" w:rsidRDefault="00F73B08" w:rsidP="008D46C0"/>
        </w:tc>
        <w:tc>
          <w:tcPr>
            <w:tcW w:w="3161" w:type="dxa"/>
          </w:tcPr>
          <w:p w14:paraId="246F5F84" w14:textId="77777777" w:rsidR="00F73B08" w:rsidRDefault="00F73B08" w:rsidP="008D46C0">
            <w:r>
              <w:t xml:space="preserve">The system displays a </w:t>
            </w:r>
            <w:proofErr w:type="gramStart"/>
            <w:r>
              <w:t>charges</w:t>
            </w:r>
            <w:proofErr w:type="gramEnd"/>
            <w:r>
              <w:t xml:space="preserve"> not accepted message</w:t>
            </w:r>
          </w:p>
        </w:tc>
        <w:tc>
          <w:tcPr>
            <w:tcW w:w="2834" w:type="dxa"/>
          </w:tcPr>
          <w:p w14:paraId="1D18D60C" w14:textId="2AB37CD7" w:rsidR="00F73B08" w:rsidRDefault="00F73B08" w:rsidP="00F73B08">
            <w:pPr>
              <w:jc w:val="center"/>
            </w:pPr>
            <w:r>
              <w:t>PASS</w:t>
            </w:r>
          </w:p>
        </w:tc>
      </w:tr>
      <w:tr w:rsidR="00F73B08" w14:paraId="081EC233" w14:textId="5CD84E65" w:rsidTr="00F73B08">
        <w:tc>
          <w:tcPr>
            <w:tcW w:w="3021" w:type="dxa"/>
          </w:tcPr>
          <w:p w14:paraId="31645A1E" w14:textId="77777777" w:rsidR="00F73B08" w:rsidRDefault="00F73B08" w:rsidP="008D46C0"/>
        </w:tc>
        <w:tc>
          <w:tcPr>
            <w:tcW w:w="3161" w:type="dxa"/>
          </w:tcPr>
          <w:p w14:paraId="71E20D22" w14:textId="56D0E6D7" w:rsidR="00F73B08" w:rsidRDefault="00F73B08" w:rsidP="008D46C0">
            <w:r>
              <w:t>The system displays a checkout cancelled message</w:t>
            </w:r>
          </w:p>
        </w:tc>
        <w:tc>
          <w:tcPr>
            <w:tcW w:w="2834" w:type="dxa"/>
          </w:tcPr>
          <w:p w14:paraId="71444FD5" w14:textId="1F15CEB1" w:rsidR="00F73B08" w:rsidRDefault="00F73B08" w:rsidP="00F73B08">
            <w:pPr>
              <w:jc w:val="center"/>
            </w:pPr>
            <w:r>
              <w:t>PASS</w:t>
            </w:r>
          </w:p>
        </w:tc>
      </w:tr>
    </w:tbl>
    <w:p w14:paraId="1F0CC0EC" w14:textId="26F687FA" w:rsidR="00C450D7" w:rsidRDefault="00C450D7" w:rsidP="00C450D7">
      <w:pPr>
        <w:pStyle w:val="ListParagraph"/>
        <w:ind w:left="360"/>
      </w:pPr>
      <w:r>
        <w:t>The use case ends.</w:t>
      </w:r>
    </w:p>
    <w:p w14:paraId="5ACB4D92" w14:textId="446BCC61" w:rsidR="00C450D7" w:rsidRDefault="00C450D7" w:rsidP="00C450D7">
      <w:pPr>
        <w:pStyle w:val="ListParagraph"/>
        <w:ind w:left="360"/>
      </w:pPr>
    </w:p>
    <w:p w14:paraId="4751DF85" w14:textId="77777777" w:rsidR="00C450D7" w:rsidRDefault="00C450D7" w:rsidP="00C450D7">
      <w:pPr>
        <w:pStyle w:val="ListParagraph"/>
        <w:ind w:left="360"/>
      </w:pPr>
    </w:p>
    <w:p w14:paraId="41E383A9" w14:textId="77777777" w:rsidR="00E61C8B" w:rsidRDefault="00E61C8B" w:rsidP="00E61C8B">
      <w:pPr>
        <w:pStyle w:val="ListParagraph"/>
        <w:numPr>
          <w:ilvl w:val="1"/>
          <w:numId w:val="3"/>
        </w:numPr>
      </w:pPr>
      <w:r>
        <w:t>User Cancels</w:t>
      </w:r>
    </w:p>
    <w:p w14:paraId="503EBEB0" w14:textId="2BB82EB7" w:rsidR="00E61C8B" w:rsidRDefault="00E61C8B" w:rsidP="00E61C8B">
      <w:pPr>
        <w:pStyle w:val="ListParagraph"/>
        <w:ind w:left="792"/>
      </w:pPr>
      <w:r>
        <w:t xml:space="preserve">If at steps 2, </w:t>
      </w:r>
      <w:r w:rsidR="006F17FD">
        <w:t xml:space="preserve">or </w:t>
      </w:r>
      <w:r w:rsidR="00C450D7">
        <w:t>7</w:t>
      </w:r>
      <w:r w:rsidR="006F17FD">
        <w:t xml:space="preserve"> </w:t>
      </w:r>
      <w:r>
        <w:t>of the normal flow the user provides null input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3161"/>
        <w:gridCol w:w="2834"/>
      </w:tblGrid>
      <w:tr w:rsidR="00F73B08" w14:paraId="0A1AC1C5" w14:textId="1B9B94DA" w:rsidTr="00F73B08">
        <w:tc>
          <w:tcPr>
            <w:tcW w:w="3021" w:type="dxa"/>
          </w:tcPr>
          <w:p w14:paraId="12264D0B" w14:textId="77777777" w:rsidR="00F73B08" w:rsidRDefault="00F73B08" w:rsidP="008D46C0">
            <w:pPr>
              <w:jc w:val="center"/>
            </w:pPr>
            <w:r>
              <w:t>Actor</w:t>
            </w:r>
          </w:p>
        </w:tc>
        <w:tc>
          <w:tcPr>
            <w:tcW w:w="3161" w:type="dxa"/>
          </w:tcPr>
          <w:p w14:paraId="62665013" w14:textId="77777777" w:rsidR="00F73B08" w:rsidRDefault="00F73B08" w:rsidP="008D46C0">
            <w:pPr>
              <w:jc w:val="center"/>
            </w:pPr>
            <w:r>
              <w:t>System</w:t>
            </w:r>
          </w:p>
        </w:tc>
        <w:tc>
          <w:tcPr>
            <w:tcW w:w="2834" w:type="dxa"/>
          </w:tcPr>
          <w:p w14:paraId="3AAA3315" w14:textId="70460EED" w:rsidR="00F73B08" w:rsidRDefault="00F73B08" w:rsidP="008D46C0">
            <w:pPr>
              <w:jc w:val="center"/>
            </w:pPr>
            <w:r>
              <w:t>Pass/Fail</w:t>
            </w:r>
          </w:p>
        </w:tc>
      </w:tr>
      <w:tr w:rsidR="00F73B08" w14:paraId="309166AD" w14:textId="2E7675D6" w:rsidTr="00F73B08">
        <w:tc>
          <w:tcPr>
            <w:tcW w:w="3021" w:type="dxa"/>
          </w:tcPr>
          <w:p w14:paraId="3F886660" w14:textId="77777777" w:rsidR="00F73B08" w:rsidRDefault="00F73B08" w:rsidP="008D46C0"/>
        </w:tc>
        <w:tc>
          <w:tcPr>
            <w:tcW w:w="3161" w:type="dxa"/>
          </w:tcPr>
          <w:p w14:paraId="6ECC5979" w14:textId="77777777" w:rsidR="00F73B08" w:rsidRDefault="00F73B08" w:rsidP="008D46C0">
            <w:r>
              <w:t>The system displays a cancelled message</w:t>
            </w:r>
          </w:p>
        </w:tc>
        <w:tc>
          <w:tcPr>
            <w:tcW w:w="2834" w:type="dxa"/>
          </w:tcPr>
          <w:p w14:paraId="119357FB" w14:textId="07D6B237" w:rsidR="00F73B08" w:rsidRDefault="00F73B08" w:rsidP="00F73B08">
            <w:pPr>
              <w:jc w:val="center"/>
            </w:pPr>
            <w:r>
              <w:t>PASS</w:t>
            </w:r>
          </w:p>
        </w:tc>
      </w:tr>
    </w:tbl>
    <w:p w14:paraId="551CCE18" w14:textId="4D1B40FD" w:rsidR="00E61C8B" w:rsidRDefault="00E61C8B" w:rsidP="00E61C8B">
      <w:pPr>
        <w:pStyle w:val="ListParagraph"/>
        <w:ind w:left="360"/>
      </w:pPr>
      <w:r>
        <w:t>The use case ends.</w:t>
      </w:r>
    </w:p>
    <w:p w14:paraId="299914AF" w14:textId="77777777" w:rsidR="00E61C8B" w:rsidRDefault="00E61C8B" w:rsidP="00E61C8B">
      <w:pPr>
        <w:pStyle w:val="ListParagraph"/>
        <w:ind w:left="360"/>
      </w:pPr>
    </w:p>
    <w:p w14:paraId="55690A7C" w14:textId="092562C3" w:rsidR="006F17FD" w:rsidRDefault="006F17FD" w:rsidP="006F17FD">
      <w:pPr>
        <w:pStyle w:val="ListParagraph"/>
        <w:numPr>
          <w:ilvl w:val="1"/>
          <w:numId w:val="8"/>
        </w:numPr>
      </w:pPr>
      <w:r>
        <w:t>User resets during cost entry</w:t>
      </w:r>
    </w:p>
    <w:p w14:paraId="39C40F50" w14:textId="269FE9AF" w:rsidR="006F17FD" w:rsidRDefault="006F17FD" w:rsidP="006F17FD">
      <w:pPr>
        <w:pStyle w:val="ListParagraph"/>
        <w:ind w:left="792"/>
      </w:pPr>
      <w:r>
        <w:t xml:space="preserve">If at step </w:t>
      </w:r>
      <w:r w:rsidR="00C450D7">
        <w:t>9, or 11</w:t>
      </w:r>
      <w:r>
        <w:t>, of the normal flow the user provides null input then</w:t>
      </w:r>
    </w:p>
    <w:p w14:paraId="318C48DB" w14:textId="7A190133" w:rsidR="006F17FD" w:rsidRDefault="006F17FD" w:rsidP="006F17FD">
      <w:pPr>
        <w:pStyle w:val="ListParagraph"/>
        <w:ind w:left="792"/>
      </w:pPr>
      <w:r>
        <w:tab/>
        <w:t xml:space="preserve">The normal flow is rejoined at Step </w:t>
      </w:r>
      <w:r w:rsidR="00C450D7">
        <w:t>6</w:t>
      </w:r>
    </w:p>
    <w:p w14:paraId="6DD3B666" w14:textId="77777777" w:rsidR="006F17FD" w:rsidRDefault="006F17FD" w:rsidP="006F17FD">
      <w:pPr>
        <w:pStyle w:val="ListParagraph"/>
        <w:ind w:left="792"/>
      </w:pPr>
    </w:p>
    <w:p w14:paraId="1E7A5F88" w14:textId="77777777" w:rsidR="004D4F2F" w:rsidRDefault="004D4F2F" w:rsidP="004D4F2F">
      <w:pPr>
        <w:pStyle w:val="ListParagraph"/>
        <w:ind w:left="360" w:firstLine="360"/>
      </w:pPr>
    </w:p>
    <w:p w14:paraId="6FF17DC8" w14:textId="77777777" w:rsidR="00C30076" w:rsidRPr="00C30076" w:rsidRDefault="00C30076" w:rsidP="00317E47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14:paraId="214D1B80" w14:textId="2A98E264" w:rsidR="004D4F2F" w:rsidRDefault="00B6564B" w:rsidP="004D4F2F">
      <w:pPr>
        <w:pStyle w:val="ListParagraph"/>
        <w:numPr>
          <w:ilvl w:val="1"/>
          <w:numId w:val="7"/>
        </w:numPr>
      </w:pPr>
      <w:r>
        <w:t xml:space="preserve">Successful </w:t>
      </w:r>
      <w:r w:rsidR="00C450D7">
        <w:t>check out</w:t>
      </w:r>
    </w:p>
    <w:p w14:paraId="044F5C88" w14:textId="4DD6A9D0" w:rsidR="004D4F2F" w:rsidRDefault="00B6564B" w:rsidP="004D4F2F">
      <w:pPr>
        <w:pStyle w:val="ListParagraph"/>
        <w:numPr>
          <w:ilvl w:val="1"/>
          <w:numId w:val="7"/>
        </w:numPr>
      </w:pPr>
      <w:r>
        <w:t>No booking found</w:t>
      </w:r>
      <w:r w:rsidR="006F17FD">
        <w:t xml:space="preserve">, the room re-entered and </w:t>
      </w:r>
      <w:r w:rsidR="00C450D7">
        <w:t>successful checkout</w:t>
      </w:r>
    </w:p>
    <w:p w14:paraId="59DB8DBB" w14:textId="66AA65FF" w:rsidR="001D3823" w:rsidRDefault="00C450D7" w:rsidP="001D3823">
      <w:pPr>
        <w:pStyle w:val="ListParagraph"/>
        <w:numPr>
          <w:ilvl w:val="1"/>
          <w:numId w:val="7"/>
        </w:numPr>
      </w:pPr>
      <w:r>
        <w:t>Charges not accepted</w:t>
      </w:r>
    </w:p>
    <w:p w14:paraId="587F67C9" w14:textId="54A54169" w:rsidR="00C450D7" w:rsidRDefault="00C450D7" w:rsidP="00C450D7">
      <w:pPr>
        <w:pStyle w:val="ListParagraph"/>
        <w:numPr>
          <w:ilvl w:val="1"/>
          <w:numId w:val="7"/>
        </w:numPr>
      </w:pPr>
      <w:r>
        <w:t>Credit not authorized, new card input, successful checkout</w:t>
      </w:r>
    </w:p>
    <w:p w14:paraId="2A164C36" w14:textId="298F5A3A" w:rsidR="00C450D7" w:rsidRDefault="00C450D7" w:rsidP="00C450D7">
      <w:pPr>
        <w:pStyle w:val="ListParagraph"/>
        <w:numPr>
          <w:ilvl w:val="1"/>
          <w:numId w:val="7"/>
        </w:numPr>
      </w:pPr>
      <w:r>
        <w:t>Credit not authorized, checkout cancelled</w:t>
      </w:r>
    </w:p>
    <w:p w14:paraId="33AAB19C" w14:textId="77777777" w:rsidR="00C30076" w:rsidRDefault="00C30076" w:rsidP="00C30076">
      <w:pPr>
        <w:pStyle w:val="ListParagraph"/>
        <w:ind w:left="792"/>
      </w:pPr>
    </w:p>
    <w:p w14:paraId="366C88DC" w14:textId="77777777" w:rsidR="00C30076" w:rsidRPr="00C30076" w:rsidRDefault="00C30076" w:rsidP="00317E47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14:paraId="7CCB3BEE" w14:textId="5F66AF25" w:rsidR="00C30076" w:rsidRDefault="004D4F2F" w:rsidP="00317E47">
      <w:pPr>
        <w:pStyle w:val="ListParagraph"/>
        <w:numPr>
          <w:ilvl w:val="1"/>
          <w:numId w:val="7"/>
        </w:numPr>
      </w:pPr>
      <w:r>
        <w:t>Normal flow</w:t>
      </w:r>
      <w:r w:rsidR="001D3823">
        <w:t xml:space="preserve"> and other flows where </w:t>
      </w:r>
      <w:r w:rsidR="00155B71">
        <w:t>checkout</w:t>
      </w:r>
      <w:r w:rsidR="001D3823">
        <w:t xml:space="preserve"> </w:t>
      </w:r>
      <w:proofErr w:type="gramStart"/>
      <w:r w:rsidR="001D3823">
        <w:t>is</w:t>
      </w:r>
      <w:proofErr w:type="gramEnd"/>
      <w:r w:rsidR="001D3823">
        <w:t xml:space="preserve"> successful.</w:t>
      </w:r>
    </w:p>
    <w:p w14:paraId="136A4039" w14:textId="223CAC70" w:rsidR="004D4F2F" w:rsidRDefault="004D4F2F" w:rsidP="00177B68">
      <w:pPr>
        <w:pStyle w:val="ListParagraph"/>
        <w:ind w:left="792" w:firstLine="648"/>
      </w:pPr>
      <w:r>
        <w:t xml:space="preserve">The </w:t>
      </w:r>
      <w:r w:rsidR="00155B71">
        <w:t>booking status is updated to CHECKED_OUT</w:t>
      </w:r>
    </w:p>
    <w:p w14:paraId="0CAFFE16" w14:textId="000FD6AD" w:rsidR="00155B71" w:rsidRDefault="00155B71" w:rsidP="00177B68">
      <w:pPr>
        <w:pStyle w:val="ListParagraph"/>
        <w:ind w:left="792" w:firstLine="648"/>
      </w:pPr>
      <w:r>
        <w:t>The room status is updated to READY</w:t>
      </w:r>
    </w:p>
    <w:p w14:paraId="3A8B3B0A" w14:textId="392B1894" w:rsidR="006F17FD" w:rsidRDefault="006F17FD" w:rsidP="00177B68">
      <w:pPr>
        <w:pStyle w:val="ListParagraph"/>
        <w:ind w:left="792" w:firstLine="648"/>
      </w:pPr>
      <w:r>
        <w:t xml:space="preserve">The </w:t>
      </w:r>
      <w:r w:rsidR="00155B71">
        <w:t>credit card authorizer was asked to authorize the amount on the invoice</w:t>
      </w:r>
    </w:p>
    <w:p w14:paraId="455AC719" w14:textId="745487CD" w:rsidR="00155B71" w:rsidRDefault="00155B71" w:rsidP="00177B68">
      <w:pPr>
        <w:pStyle w:val="ListParagraph"/>
        <w:ind w:left="792" w:firstLine="648"/>
      </w:pPr>
      <w:r>
        <w:t>The booking can no longer be found as an active booking by roomId</w:t>
      </w:r>
    </w:p>
    <w:p w14:paraId="1204F5C0" w14:textId="713F4E7D" w:rsidR="00177B68" w:rsidRDefault="00177B68" w:rsidP="00177B68">
      <w:pPr>
        <w:pStyle w:val="ListParagraph"/>
        <w:numPr>
          <w:ilvl w:val="1"/>
          <w:numId w:val="7"/>
        </w:numPr>
      </w:pPr>
      <w:r>
        <w:t>All other unsuccessful scenarios</w:t>
      </w:r>
    </w:p>
    <w:p w14:paraId="24B2F631" w14:textId="37CEFCB2" w:rsidR="00177B68" w:rsidRDefault="00177B68" w:rsidP="00177B68">
      <w:pPr>
        <w:pStyle w:val="ListParagraph"/>
        <w:ind w:left="1440"/>
      </w:pPr>
      <w:r>
        <w:t>No change to anything</w:t>
      </w:r>
    </w:p>
    <w:p w14:paraId="56DABB7D" w14:textId="2DDE30A2" w:rsidR="00C30076" w:rsidRDefault="00C30076" w:rsidP="00C30076"/>
    <w:p w14:paraId="3FFC7EDC" w14:textId="77777777" w:rsidR="004D4F2F" w:rsidRDefault="004D4F2F" w:rsidP="00C30076"/>
    <w:p w14:paraId="20578706" w14:textId="77777777" w:rsidR="00C30076" w:rsidRDefault="00C30076" w:rsidP="00C30076">
      <w:pPr>
        <w:pStyle w:val="ListParagraph"/>
        <w:ind w:left="1440"/>
      </w:pPr>
    </w:p>
    <w:p w14:paraId="58E3B823" w14:textId="77777777" w:rsidR="00C30076" w:rsidRDefault="00C30076" w:rsidP="00C30076">
      <w:pPr>
        <w:pStyle w:val="ListParagraph"/>
        <w:ind w:left="1440"/>
      </w:pPr>
    </w:p>
    <w:p w14:paraId="331BF114" w14:textId="77777777"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5A0D5" w14:textId="77777777" w:rsidR="00EE5E9E" w:rsidRDefault="00EE5E9E" w:rsidP="00FA00EE">
      <w:pPr>
        <w:spacing w:after="0" w:line="240" w:lineRule="auto"/>
      </w:pPr>
      <w:r>
        <w:separator/>
      </w:r>
    </w:p>
  </w:endnote>
  <w:endnote w:type="continuationSeparator" w:id="0">
    <w:p w14:paraId="4C56E05D" w14:textId="77777777" w:rsidR="00EE5E9E" w:rsidRDefault="00EE5E9E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B8397" w14:textId="77777777" w:rsidR="00EE5E9E" w:rsidRDefault="00EE5E9E" w:rsidP="00FA00EE">
      <w:pPr>
        <w:spacing w:after="0" w:line="240" w:lineRule="auto"/>
      </w:pPr>
      <w:r>
        <w:separator/>
      </w:r>
    </w:p>
  </w:footnote>
  <w:footnote w:type="continuationSeparator" w:id="0">
    <w:p w14:paraId="4099AD68" w14:textId="77777777" w:rsidR="00EE5E9E" w:rsidRDefault="00EE5E9E" w:rsidP="00FA0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2190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FB50BC"/>
    <w:multiLevelType w:val="hybridMultilevel"/>
    <w:tmpl w:val="471ED1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C06E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A7B68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760771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CA4DBE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7D5666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5556F9F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C6E3E52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5343BA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15"/>
  </w:num>
  <w:num w:numId="8">
    <w:abstractNumId w:val="2"/>
  </w:num>
  <w:num w:numId="9">
    <w:abstractNumId w:val="12"/>
  </w:num>
  <w:num w:numId="10">
    <w:abstractNumId w:val="13"/>
  </w:num>
  <w:num w:numId="11">
    <w:abstractNumId w:val="10"/>
  </w:num>
  <w:num w:numId="12">
    <w:abstractNumId w:val="14"/>
  </w:num>
  <w:num w:numId="13">
    <w:abstractNumId w:val="7"/>
  </w:num>
  <w:num w:numId="14">
    <w:abstractNumId w:val="0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92"/>
    <w:rsid w:val="00081A40"/>
    <w:rsid w:val="00155B71"/>
    <w:rsid w:val="00177B68"/>
    <w:rsid w:val="001D3823"/>
    <w:rsid w:val="00264DB2"/>
    <w:rsid w:val="002B26BD"/>
    <w:rsid w:val="002E44DA"/>
    <w:rsid w:val="00317E47"/>
    <w:rsid w:val="00357CB4"/>
    <w:rsid w:val="003617B5"/>
    <w:rsid w:val="0036369D"/>
    <w:rsid w:val="003A52EF"/>
    <w:rsid w:val="00423B72"/>
    <w:rsid w:val="004A6B92"/>
    <w:rsid w:val="004D4F2F"/>
    <w:rsid w:val="006A570F"/>
    <w:rsid w:val="006E2D21"/>
    <w:rsid w:val="006F17FD"/>
    <w:rsid w:val="006F4D4D"/>
    <w:rsid w:val="007B641E"/>
    <w:rsid w:val="007E1313"/>
    <w:rsid w:val="00811345"/>
    <w:rsid w:val="008329A1"/>
    <w:rsid w:val="008331AF"/>
    <w:rsid w:val="008338E0"/>
    <w:rsid w:val="00835722"/>
    <w:rsid w:val="00857991"/>
    <w:rsid w:val="0089408B"/>
    <w:rsid w:val="008B04A6"/>
    <w:rsid w:val="00900A42"/>
    <w:rsid w:val="009A20AB"/>
    <w:rsid w:val="009E2880"/>
    <w:rsid w:val="00A35072"/>
    <w:rsid w:val="00AA2680"/>
    <w:rsid w:val="00AD72A0"/>
    <w:rsid w:val="00B1200A"/>
    <w:rsid w:val="00B14843"/>
    <w:rsid w:val="00B6564B"/>
    <w:rsid w:val="00BB672C"/>
    <w:rsid w:val="00C30076"/>
    <w:rsid w:val="00C450D7"/>
    <w:rsid w:val="00D21691"/>
    <w:rsid w:val="00E3505B"/>
    <w:rsid w:val="00E61C8B"/>
    <w:rsid w:val="00EE5E9E"/>
    <w:rsid w:val="00F31445"/>
    <w:rsid w:val="00F61FAF"/>
    <w:rsid w:val="00F73B08"/>
    <w:rsid w:val="00F77C3C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0E2B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61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Hasith Malinga</cp:lastModifiedBy>
  <cp:revision>9</cp:revision>
  <dcterms:created xsi:type="dcterms:W3CDTF">2018-09-03T10:26:00Z</dcterms:created>
  <dcterms:modified xsi:type="dcterms:W3CDTF">2018-09-23T09:55:00Z</dcterms:modified>
</cp:coreProperties>
</file>